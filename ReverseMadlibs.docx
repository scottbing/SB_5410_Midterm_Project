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0D8D1" w14:textId="77777777" w:rsidR="0023131A" w:rsidRPr="00C00BE0" w:rsidRDefault="0023131A" w:rsidP="0023131A">
      <w:pPr>
        <w:jc w:val="center"/>
      </w:pPr>
    </w:p>
    <w:p w14:paraId="13FAB347" w14:textId="77777777" w:rsidR="0023131A" w:rsidRPr="00C00BE0" w:rsidRDefault="0023131A" w:rsidP="0023131A">
      <w:pPr>
        <w:jc w:val="center"/>
      </w:pPr>
    </w:p>
    <w:p w14:paraId="13BC6D1C" w14:textId="77777777" w:rsidR="0023131A" w:rsidRPr="00C00BE0" w:rsidRDefault="0023131A" w:rsidP="0023131A">
      <w:pPr>
        <w:jc w:val="center"/>
      </w:pPr>
    </w:p>
    <w:p w14:paraId="3EB27522" w14:textId="77777777" w:rsidR="0023131A" w:rsidRPr="00C00BE0" w:rsidRDefault="0023131A" w:rsidP="0023131A">
      <w:pPr>
        <w:jc w:val="center"/>
      </w:pPr>
    </w:p>
    <w:p w14:paraId="5F446866" w14:textId="77777777" w:rsidR="0023131A" w:rsidRPr="00C00BE0" w:rsidRDefault="0023131A" w:rsidP="0023131A">
      <w:pPr>
        <w:jc w:val="center"/>
      </w:pPr>
    </w:p>
    <w:p w14:paraId="5E660318" w14:textId="77777777" w:rsidR="0023131A" w:rsidRPr="00C00BE0" w:rsidRDefault="0023131A" w:rsidP="0023131A">
      <w:pPr>
        <w:jc w:val="center"/>
      </w:pPr>
    </w:p>
    <w:p w14:paraId="0A919B18" w14:textId="77777777" w:rsidR="0023131A" w:rsidRPr="00C00BE0" w:rsidRDefault="0023131A" w:rsidP="0023131A">
      <w:pPr>
        <w:jc w:val="center"/>
      </w:pPr>
    </w:p>
    <w:p w14:paraId="0EF7A65D" w14:textId="77777777" w:rsidR="0023131A" w:rsidRPr="00C00BE0" w:rsidRDefault="0023131A" w:rsidP="0023131A">
      <w:pPr>
        <w:jc w:val="center"/>
      </w:pPr>
    </w:p>
    <w:p w14:paraId="4DB5EB91" w14:textId="0B320F7B" w:rsidR="0023131A" w:rsidRPr="00C00BE0" w:rsidRDefault="004E1A61" w:rsidP="0023131A">
      <w:pPr>
        <w:jc w:val="center"/>
      </w:pPr>
      <w:r>
        <w:t>A Reverse Mad Libs Game</w:t>
      </w:r>
    </w:p>
    <w:p w14:paraId="571AF2D7" w14:textId="77777777" w:rsidR="0023131A" w:rsidRPr="00C00BE0" w:rsidRDefault="0023131A" w:rsidP="0023131A">
      <w:pPr>
        <w:jc w:val="center"/>
      </w:pPr>
    </w:p>
    <w:p w14:paraId="3FE301CA" w14:textId="1B08BE94" w:rsidR="0023131A" w:rsidRPr="00C00BE0" w:rsidRDefault="004E1A61" w:rsidP="0023131A">
      <w:pPr>
        <w:jc w:val="center"/>
      </w:pPr>
      <w:r>
        <w:t>Natural Language Processing</w:t>
      </w:r>
    </w:p>
    <w:p w14:paraId="02C87A81" w14:textId="77777777" w:rsidR="0023131A" w:rsidRPr="00C00BE0" w:rsidRDefault="0023131A" w:rsidP="0023131A">
      <w:pPr>
        <w:jc w:val="center"/>
      </w:pPr>
    </w:p>
    <w:p w14:paraId="769BC70A" w14:textId="77777777" w:rsidR="0023131A" w:rsidRPr="00C00BE0" w:rsidRDefault="0023131A" w:rsidP="0023131A">
      <w:pPr>
        <w:jc w:val="center"/>
      </w:pPr>
    </w:p>
    <w:p w14:paraId="512FCB5C" w14:textId="77777777" w:rsidR="0023131A" w:rsidRPr="00C00BE0" w:rsidRDefault="0023131A" w:rsidP="0023131A">
      <w:pPr>
        <w:jc w:val="center"/>
      </w:pPr>
    </w:p>
    <w:p w14:paraId="319964A9" w14:textId="77777777" w:rsidR="0023131A" w:rsidRPr="00C00BE0" w:rsidRDefault="0023131A" w:rsidP="0023131A">
      <w:pPr>
        <w:jc w:val="center"/>
      </w:pPr>
    </w:p>
    <w:p w14:paraId="64B771DF" w14:textId="77777777" w:rsidR="0023131A" w:rsidRPr="00C00BE0" w:rsidRDefault="0023131A" w:rsidP="0023131A">
      <w:pPr>
        <w:jc w:val="center"/>
      </w:pPr>
    </w:p>
    <w:p w14:paraId="6C9866FA" w14:textId="77777777" w:rsidR="0023131A" w:rsidRPr="00C00BE0" w:rsidRDefault="0023131A" w:rsidP="0023131A">
      <w:pPr>
        <w:jc w:val="center"/>
      </w:pPr>
    </w:p>
    <w:p w14:paraId="2DB38566" w14:textId="77777777" w:rsidR="0023131A" w:rsidRPr="00C00BE0" w:rsidRDefault="0023131A" w:rsidP="0023131A">
      <w:pPr>
        <w:jc w:val="center"/>
      </w:pPr>
    </w:p>
    <w:p w14:paraId="5B116834" w14:textId="77777777" w:rsidR="0023131A" w:rsidRPr="00C00BE0" w:rsidRDefault="0023131A" w:rsidP="0023131A">
      <w:pPr>
        <w:jc w:val="center"/>
      </w:pPr>
    </w:p>
    <w:p w14:paraId="45D77E0A" w14:textId="77777777" w:rsidR="0023131A" w:rsidRPr="00C00BE0" w:rsidRDefault="0023131A" w:rsidP="0023131A">
      <w:pPr>
        <w:jc w:val="center"/>
      </w:pPr>
    </w:p>
    <w:p w14:paraId="770B15BA" w14:textId="77777777" w:rsidR="0023131A" w:rsidRPr="00C00BE0" w:rsidRDefault="0023131A" w:rsidP="0023131A">
      <w:pPr>
        <w:jc w:val="center"/>
      </w:pPr>
    </w:p>
    <w:p w14:paraId="7F4D8770" w14:textId="77777777" w:rsidR="0023131A" w:rsidRPr="00C00BE0" w:rsidRDefault="0023131A" w:rsidP="0023131A">
      <w:pPr>
        <w:jc w:val="center"/>
      </w:pPr>
    </w:p>
    <w:p w14:paraId="5C51D217" w14:textId="18789101" w:rsidR="0023131A" w:rsidRPr="00C00BE0" w:rsidRDefault="00F71615" w:rsidP="0023131A">
      <w:pPr>
        <w:jc w:val="center"/>
      </w:pPr>
      <w:r>
        <w:t>Scott Bing</w:t>
      </w:r>
    </w:p>
    <w:p w14:paraId="49F5A6AE" w14:textId="77777777" w:rsidR="0023131A" w:rsidRPr="00C00BE0" w:rsidRDefault="0023131A" w:rsidP="0023131A">
      <w:pPr>
        <w:jc w:val="center"/>
      </w:pPr>
    </w:p>
    <w:p w14:paraId="70083162" w14:textId="77777777" w:rsidR="0023131A" w:rsidRPr="00C00BE0" w:rsidRDefault="0023131A" w:rsidP="0023131A">
      <w:pPr>
        <w:jc w:val="center"/>
      </w:pPr>
    </w:p>
    <w:p w14:paraId="055B6415" w14:textId="77777777" w:rsidR="0023131A" w:rsidRPr="00C00BE0" w:rsidRDefault="0023131A" w:rsidP="0023131A">
      <w:pPr>
        <w:jc w:val="center"/>
      </w:pPr>
    </w:p>
    <w:p w14:paraId="1E1B2743" w14:textId="77777777" w:rsidR="0023131A" w:rsidRPr="00C00BE0" w:rsidRDefault="0023131A" w:rsidP="0023131A">
      <w:pPr>
        <w:jc w:val="center"/>
      </w:pPr>
    </w:p>
    <w:p w14:paraId="12BE0092" w14:textId="77777777" w:rsidR="0023131A" w:rsidRPr="00C00BE0" w:rsidRDefault="0023131A" w:rsidP="0023131A">
      <w:pPr>
        <w:jc w:val="center"/>
      </w:pPr>
    </w:p>
    <w:p w14:paraId="1E28A29B" w14:textId="77777777" w:rsidR="0023131A" w:rsidRPr="00C00BE0" w:rsidRDefault="0023131A" w:rsidP="0023131A">
      <w:pPr>
        <w:jc w:val="center"/>
      </w:pPr>
    </w:p>
    <w:p w14:paraId="17F2C551" w14:textId="77777777" w:rsidR="0023131A" w:rsidRPr="00C00BE0" w:rsidRDefault="0023131A" w:rsidP="0023131A">
      <w:pPr>
        <w:jc w:val="center"/>
      </w:pPr>
    </w:p>
    <w:p w14:paraId="57885FF5" w14:textId="77777777" w:rsidR="0023131A" w:rsidRPr="00C00BE0" w:rsidRDefault="0023131A" w:rsidP="0023131A">
      <w:pPr>
        <w:jc w:val="center"/>
      </w:pPr>
    </w:p>
    <w:p w14:paraId="25D6284D" w14:textId="77777777" w:rsidR="0023131A" w:rsidRPr="00C00BE0" w:rsidRDefault="0023131A" w:rsidP="0023131A">
      <w:pPr>
        <w:jc w:val="center"/>
      </w:pPr>
    </w:p>
    <w:p w14:paraId="23D4D3D6" w14:textId="77777777" w:rsidR="0023131A" w:rsidRPr="00C00BE0" w:rsidRDefault="0023131A" w:rsidP="0023131A">
      <w:pPr>
        <w:jc w:val="center"/>
      </w:pPr>
    </w:p>
    <w:p w14:paraId="36CF859F" w14:textId="45BDC0F3" w:rsidR="0023131A" w:rsidRPr="00C00BE0" w:rsidRDefault="00F71615" w:rsidP="0023131A">
      <w:pPr>
        <w:jc w:val="center"/>
      </w:pPr>
      <w:r>
        <w:t xml:space="preserve">BSSD 6000 System </w:t>
      </w:r>
      <w:r w:rsidR="00FE0A9A">
        <w:t xml:space="preserve">Software </w:t>
      </w:r>
      <w:r>
        <w:t>Design</w:t>
      </w:r>
    </w:p>
    <w:p w14:paraId="5245E62C" w14:textId="77777777" w:rsidR="0023131A" w:rsidRPr="00C00BE0" w:rsidRDefault="0023131A" w:rsidP="0023131A">
      <w:pPr>
        <w:jc w:val="center"/>
      </w:pPr>
    </w:p>
    <w:p w14:paraId="5E9C15C7" w14:textId="00F8293A" w:rsidR="0023131A" w:rsidRPr="00C00BE0" w:rsidRDefault="00F71615" w:rsidP="0023131A">
      <w:pPr>
        <w:jc w:val="center"/>
      </w:pPr>
      <w:r>
        <w:t>Jonathan Lee</w:t>
      </w:r>
    </w:p>
    <w:p w14:paraId="24FC4D6F" w14:textId="77777777" w:rsidR="0023131A" w:rsidRPr="00C00BE0" w:rsidRDefault="0023131A" w:rsidP="0023131A">
      <w:pPr>
        <w:jc w:val="center"/>
      </w:pPr>
    </w:p>
    <w:p w14:paraId="1456DE23" w14:textId="37BB57C7" w:rsidR="00A04DA0" w:rsidRPr="00C00BE0" w:rsidRDefault="00F71615" w:rsidP="00F71615">
      <w:pPr>
        <w:spacing w:after="200" w:line="276" w:lineRule="auto"/>
        <w:jc w:val="center"/>
      </w:pPr>
      <w:r>
        <w:fldChar w:fldCharType="begin"/>
      </w:r>
      <w:r>
        <w:instrText xml:space="preserve"> DATE \@ "MMMM d, yyyy" </w:instrText>
      </w:r>
      <w:r>
        <w:fldChar w:fldCharType="separate"/>
      </w:r>
      <w:r w:rsidR="00A752B0">
        <w:rPr>
          <w:noProof/>
        </w:rPr>
        <w:t>September 12, 2020</w:t>
      </w:r>
      <w:r>
        <w:fldChar w:fldCharType="end"/>
      </w:r>
    </w:p>
    <w:p w14:paraId="63948E26" w14:textId="77777777" w:rsidR="00351B1C" w:rsidRPr="00C00BE0" w:rsidRDefault="00351B1C" w:rsidP="00A04DA0">
      <w:pPr>
        <w:spacing w:line="480" w:lineRule="auto"/>
        <w:jc w:val="center"/>
      </w:pPr>
    </w:p>
    <w:p w14:paraId="53724ADD" w14:textId="77777777" w:rsidR="00F71615" w:rsidRDefault="00F71615">
      <w:pPr>
        <w:spacing w:after="200" w:line="276" w:lineRule="auto"/>
        <w:rPr>
          <w:b/>
        </w:rPr>
      </w:pPr>
      <w:r>
        <w:rPr>
          <w:b/>
        </w:rPr>
        <w:br w:type="page"/>
      </w:r>
    </w:p>
    <w:p w14:paraId="264D16E1" w14:textId="104D126F" w:rsidR="00FE0A9A" w:rsidRPr="00963403" w:rsidRDefault="00A04DA0" w:rsidP="00963403">
      <w:pPr>
        <w:spacing w:line="480" w:lineRule="auto"/>
        <w:jc w:val="center"/>
        <w:rPr>
          <w:b/>
        </w:rPr>
      </w:pPr>
      <w:r w:rsidRPr="00C00BE0">
        <w:rPr>
          <w:b/>
        </w:rPr>
        <w:lastRenderedPageBreak/>
        <w:t>Abstract</w:t>
      </w:r>
    </w:p>
    <w:p w14:paraId="63543C36" w14:textId="27F1B569" w:rsidR="00FE0A9A" w:rsidRPr="00C00BE0" w:rsidRDefault="00FE0A9A" w:rsidP="00D22C89">
      <w:pPr>
        <w:spacing w:line="480" w:lineRule="auto"/>
      </w:pPr>
      <w:proofErr w:type="gramStart"/>
      <w:r>
        <w:t>Typically</w:t>
      </w:r>
      <w:proofErr w:type="gramEnd"/>
      <w:r>
        <w:t xml:space="preserve"> a game of Mad Libs involves the system asking the user to fill in a list of arbitrary words that represent a different part of speech, nouns, verbs adjectives, adverbs, prepositions, etc.  The system substi</w:t>
      </w:r>
      <w:r w:rsidR="00D32A04">
        <w:t>t</w:t>
      </w:r>
      <w:r>
        <w:t xml:space="preserve">utes these words using the appropriate parts of speech designation into a story.  The story is then shown </w:t>
      </w:r>
      <w:r w:rsidR="00D32A04">
        <w:t>to</w:t>
      </w:r>
      <w:r>
        <w:t xml:space="preserve"> the user.  </w:t>
      </w:r>
      <w:r w:rsidR="00D32A04">
        <w:t>Everyone has a laugh when the completed story is read out loud.</w:t>
      </w:r>
    </w:p>
    <w:p w14:paraId="616B8162" w14:textId="7EEAC766" w:rsidR="00602994" w:rsidRDefault="00602994" w:rsidP="00D22C89">
      <w:pPr>
        <w:spacing w:line="480" w:lineRule="auto"/>
      </w:pPr>
    </w:p>
    <w:p w14:paraId="0FF0820D" w14:textId="20AB38C8" w:rsidR="00FE0A9A" w:rsidRPr="00C00BE0" w:rsidRDefault="00FE0A9A" w:rsidP="00D22C89">
      <w:pPr>
        <w:spacing w:line="480" w:lineRule="auto"/>
      </w:pPr>
      <w:r>
        <w:t>What if you gave the game to a computer and asked it to not only substitute the correct parts of speech for each missing word but also to come up with a suitable word that matched the context of the story.</w:t>
      </w:r>
      <w:r w:rsidR="00037B1B">
        <w:t xml:space="preserve"> </w:t>
      </w:r>
      <w:proofErr w:type="gramStart"/>
      <w:r w:rsidR="00037B1B">
        <w:t>So</w:t>
      </w:r>
      <w:proofErr w:type="gramEnd"/>
      <w:r w:rsidR="00037B1B">
        <w:t xml:space="preserve"> when the final story was read, </w:t>
      </w:r>
      <w:proofErr w:type="spellStart"/>
      <w:r w:rsidR="00037B1B">
        <w:t>fro</w:t>
      </w:r>
      <w:proofErr w:type="spellEnd"/>
      <w:r w:rsidR="00037B1B">
        <w:t xml:space="preserve"> the most part it would make sense.  This represents the theme of</w:t>
      </w:r>
      <w:r w:rsidR="00711AA7">
        <w:t xml:space="preserve"> this </w:t>
      </w:r>
      <w:r w:rsidR="00037B1B">
        <w:t>project.</w:t>
      </w:r>
      <w:r w:rsidR="00711AA7">
        <w:t xml:space="preserve">  Given an arbitrary story with a series of missing words, the Reverse Mad Libs application uses the principles of Natural Language Processing to fill in each missing word with the ‘best’ candidate word.</w:t>
      </w:r>
    </w:p>
    <w:p w14:paraId="69F37D29" w14:textId="77777777" w:rsidR="00667924" w:rsidRDefault="00667924" w:rsidP="00D22C89">
      <w:pPr>
        <w:spacing w:after="200" w:line="480" w:lineRule="auto"/>
        <w:jc w:val="center"/>
        <w:rPr>
          <w:b/>
        </w:rPr>
      </w:pPr>
    </w:p>
    <w:p w14:paraId="744F8A41" w14:textId="5BB5D684" w:rsidR="00FE0A9A" w:rsidRPr="00C00BE0" w:rsidRDefault="00FE0A9A" w:rsidP="003F3EB7">
      <w:pPr>
        <w:spacing w:after="200" w:line="276" w:lineRule="auto"/>
        <w:jc w:val="center"/>
        <w:rPr>
          <w:b/>
        </w:rPr>
        <w:sectPr w:rsidR="00FE0A9A" w:rsidRPr="00C00BE0" w:rsidSect="00C00BE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start="1"/>
          <w:cols w:space="720"/>
          <w:titlePg/>
          <w:docGrid w:linePitch="360"/>
        </w:sectPr>
      </w:pPr>
    </w:p>
    <w:p w14:paraId="2A77E7E9" w14:textId="77777777" w:rsidR="00C00BE0" w:rsidRDefault="00C00BE0" w:rsidP="003F3EB7">
      <w:pPr>
        <w:spacing w:after="200" w:line="276" w:lineRule="auto"/>
        <w:jc w:val="center"/>
        <w:rPr>
          <w:b/>
        </w:rPr>
      </w:pPr>
    </w:p>
    <w:p w14:paraId="550898B4" w14:textId="77777777" w:rsidR="00C00BE0" w:rsidRDefault="00C00BE0" w:rsidP="003F3EB7">
      <w:pPr>
        <w:spacing w:after="200" w:line="276" w:lineRule="auto"/>
        <w:jc w:val="center"/>
        <w:rPr>
          <w:b/>
        </w:rPr>
      </w:pPr>
    </w:p>
    <w:p w14:paraId="45D72109" w14:textId="77777777" w:rsidR="00C00BE0" w:rsidRDefault="00C00BE0" w:rsidP="003F3EB7">
      <w:pPr>
        <w:spacing w:after="200" w:line="276" w:lineRule="auto"/>
        <w:jc w:val="center"/>
        <w:rPr>
          <w:b/>
        </w:rPr>
      </w:pPr>
    </w:p>
    <w:p w14:paraId="691B2278" w14:textId="77777777" w:rsidR="00C00BE0" w:rsidRDefault="00C00BE0" w:rsidP="003F3EB7">
      <w:pPr>
        <w:spacing w:after="200" w:line="276" w:lineRule="auto"/>
        <w:jc w:val="center"/>
        <w:rPr>
          <w:b/>
        </w:rPr>
      </w:pPr>
    </w:p>
    <w:p w14:paraId="51064B61" w14:textId="77777777" w:rsidR="00C00BE0" w:rsidRDefault="00C00BE0" w:rsidP="003F3EB7">
      <w:pPr>
        <w:spacing w:after="200" w:line="276" w:lineRule="auto"/>
        <w:jc w:val="center"/>
        <w:rPr>
          <w:b/>
        </w:rPr>
      </w:pPr>
    </w:p>
    <w:p w14:paraId="7986B6C1" w14:textId="77777777" w:rsidR="00C00BE0" w:rsidRDefault="00C00BE0" w:rsidP="003F3EB7">
      <w:pPr>
        <w:spacing w:after="200" w:line="276" w:lineRule="auto"/>
        <w:jc w:val="center"/>
        <w:rPr>
          <w:b/>
        </w:rPr>
      </w:pPr>
    </w:p>
    <w:p w14:paraId="401E073E" w14:textId="77777777" w:rsidR="00C00BE0" w:rsidRDefault="00C00BE0" w:rsidP="003F3EB7">
      <w:pPr>
        <w:spacing w:after="200" w:line="276" w:lineRule="auto"/>
        <w:jc w:val="center"/>
        <w:rPr>
          <w:b/>
        </w:rPr>
      </w:pPr>
    </w:p>
    <w:p w14:paraId="4510C550" w14:textId="26D4DDF5" w:rsidR="00C00BE0" w:rsidRDefault="00C00BE0" w:rsidP="003F3EB7">
      <w:pPr>
        <w:spacing w:after="200" w:line="276" w:lineRule="auto"/>
        <w:jc w:val="center"/>
        <w:rPr>
          <w:b/>
        </w:rPr>
      </w:pPr>
    </w:p>
    <w:p w14:paraId="4F53C6A9" w14:textId="77777777" w:rsidR="00C01942" w:rsidRDefault="00C01942" w:rsidP="003F3EB7">
      <w:pPr>
        <w:spacing w:after="200" w:line="276" w:lineRule="auto"/>
        <w:jc w:val="center"/>
        <w:rPr>
          <w:b/>
        </w:rPr>
      </w:pPr>
    </w:p>
    <w:p w14:paraId="327160A2" w14:textId="77777777" w:rsidR="00C00BE0" w:rsidRDefault="00C00BE0" w:rsidP="003F3EB7">
      <w:pPr>
        <w:spacing w:after="200" w:line="276" w:lineRule="auto"/>
        <w:jc w:val="center"/>
        <w:rPr>
          <w:b/>
        </w:rPr>
      </w:pPr>
    </w:p>
    <w:p w14:paraId="4294F7D9" w14:textId="6186577F" w:rsidR="00883548" w:rsidRDefault="00883548" w:rsidP="003F3EB7">
      <w:pPr>
        <w:spacing w:after="200" w:line="276" w:lineRule="auto"/>
        <w:jc w:val="center"/>
        <w:rPr>
          <w:b/>
        </w:rPr>
      </w:pPr>
      <w:bookmarkStart w:id="0" w:name="_Hlk49925976"/>
      <w:r w:rsidRPr="00C00BE0">
        <w:rPr>
          <w:b/>
        </w:rPr>
        <w:lastRenderedPageBreak/>
        <w:t>Introduction</w:t>
      </w:r>
    </w:p>
    <w:p w14:paraId="5C2725E0" w14:textId="37D5E21C" w:rsidR="00031018" w:rsidRDefault="00031018" w:rsidP="00031018">
      <w:pPr>
        <w:pStyle w:val="NoSpacing"/>
        <w:spacing w:line="480" w:lineRule="auto"/>
        <w:ind w:firstLine="720"/>
      </w:pPr>
      <w:r>
        <w:t>Do you commonly use that autocomplete</w:t>
      </w:r>
      <w:r w:rsidR="008F7715">
        <w:t xml:space="preserve"> or grammar checking facilities</w:t>
      </w:r>
      <w:r>
        <w:t xml:space="preserve"> on your favorite word processor?  </w:t>
      </w:r>
      <w:r w:rsidR="00AD7A65">
        <w:t xml:space="preserve">Have you ever used a dynamic language translator?  </w:t>
      </w:r>
      <w:r>
        <w:t xml:space="preserve">Have you ever used a chatbot on a web page?  This is a picture of a human, typically clipart, that pops up and asks you if you would like to chat about your issue. I </w:t>
      </w:r>
      <w:proofErr w:type="gramStart"/>
      <w:r>
        <w:t>don’t</w:t>
      </w:r>
      <w:proofErr w:type="gramEnd"/>
      <w:r>
        <w:t xml:space="preserve"> need to ask whether you have ever pleaded desperately “representative” over the phone when a machine has answered.  I believe just about the entire population has dealt with this situation.  If you have had any of these experiences, you have been exposed to some form </w:t>
      </w:r>
      <w:proofErr w:type="gramStart"/>
      <w:r>
        <w:t>of  Natural</w:t>
      </w:r>
      <w:proofErr w:type="gramEnd"/>
      <w:r>
        <w:t xml:space="preserve"> Language Processing.  </w:t>
      </w:r>
    </w:p>
    <w:p w14:paraId="79D78570" w14:textId="77777777" w:rsidR="00031018" w:rsidRPr="00C00BE0" w:rsidRDefault="00031018" w:rsidP="00031018">
      <w:pPr>
        <w:spacing w:after="200" w:line="276" w:lineRule="auto"/>
        <w:rPr>
          <w:b/>
        </w:rPr>
      </w:pPr>
    </w:p>
    <w:p w14:paraId="51EE7E90" w14:textId="508AAB4C" w:rsidR="00ED0427" w:rsidRDefault="00ED0427" w:rsidP="00ED0427">
      <w:pPr>
        <w:spacing w:line="480" w:lineRule="auto"/>
        <w:ind w:firstLine="720"/>
      </w:pPr>
      <w:r w:rsidRPr="00ED0427">
        <w:t> Natural Language Processing (NLP) is a branch of Artificial Intelligence that allows electronic devices to interpret human languages.</w:t>
      </w:r>
      <w:r>
        <w:t xml:space="preserve"> It combines the fields of </w:t>
      </w:r>
      <w:proofErr w:type="gramStart"/>
      <w:r>
        <w:t xml:space="preserve">Linguistics,   </w:t>
      </w:r>
      <w:proofErr w:type="gramEnd"/>
      <w:r>
        <w:t xml:space="preserve">Computer Science, and Mathematics. </w:t>
      </w:r>
      <w:r w:rsidRPr="00ED0427">
        <w:t xml:space="preserve"> NLP allows these devices to communicate with people, using a human language. NLP can read and interpret text and hear and interpret human speech. The discipline has been around for nearly 50 years. We are surrounded by language.   We use it to speak, read talk</w:t>
      </w:r>
      <w:r w:rsidR="00240DEC">
        <w:t>,</w:t>
      </w:r>
      <w:r w:rsidRPr="00ED0427">
        <w:t xml:space="preserve"> and even think.  We see words about us every day in signs, Signs, email, text, books, web pages, etc.</w:t>
      </w:r>
    </w:p>
    <w:p w14:paraId="4BAEFC7C" w14:textId="6894C99C" w:rsidR="00811925" w:rsidRPr="00ED0427" w:rsidRDefault="00F84E41" w:rsidP="00ED0427">
      <w:pPr>
        <w:spacing w:line="480" w:lineRule="auto"/>
        <w:ind w:firstLine="720"/>
      </w:pPr>
      <w:r>
        <w:t>Normally a computer processes structured data that it can easily read and parse.  Human language is unstructured data.   It is ambiguous and chaotic.</w:t>
      </w:r>
      <w:r>
        <w:t xml:space="preserve">  How does a machine deal with homonyms – too and two, bank the building and </w:t>
      </w:r>
      <w:proofErr w:type="gramStart"/>
      <w:r>
        <w:t>bank  the</w:t>
      </w:r>
      <w:proofErr w:type="gramEnd"/>
      <w:r>
        <w:t xml:space="preserve"> river bank.  </w:t>
      </w:r>
    </w:p>
    <w:p w14:paraId="07F860E0" w14:textId="77777777" w:rsidR="002C0DCA" w:rsidRPr="00ED0427" w:rsidRDefault="002C0DCA" w:rsidP="00ED0427">
      <w:pPr>
        <w:spacing w:line="480" w:lineRule="auto"/>
        <w:ind w:firstLine="720"/>
      </w:pPr>
    </w:p>
    <w:bookmarkEnd w:id="0"/>
    <w:p w14:paraId="7CC7E6FB" w14:textId="10D9DC03" w:rsidR="00ED0427" w:rsidRPr="00ED0427" w:rsidRDefault="00ED0427" w:rsidP="000A5632">
      <w:pPr>
        <w:spacing w:line="480" w:lineRule="auto"/>
        <w:ind w:firstLine="720"/>
      </w:pPr>
    </w:p>
    <w:p w14:paraId="6954574D" w14:textId="3D4A0ACA" w:rsidR="001D60A6" w:rsidRPr="008F7715" w:rsidRDefault="008F7715" w:rsidP="008F7715">
      <w:pPr>
        <w:spacing w:after="200" w:line="276" w:lineRule="auto"/>
      </w:pPr>
      <w:r>
        <w:br w:type="page"/>
      </w:r>
    </w:p>
    <w:p w14:paraId="649F1842" w14:textId="77777777" w:rsidR="00A3736F" w:rsidRPr="00C00BE0" w:rsidRDefault="00A3736F" w:rsidP="00A3736F">
      <w:pPr>
        <w:spacing w:line="480" w:lineRule="auto"/>
        <w:ind w:firstLine="720"/>
        <w:jc w:val="center"/>
        <w:rPr>
          <w:b/>
        </w:rPr>
      </w:pPr>
      <w:r>
        <w:rPr>
          <w:b/>
        </w:rPr>
        <w:lastRenderedPageBreak/>
        <w:t>What is Natural Language Processing</w:t>
      </w:r>
    </w:p>
    <w:p w14:paraId="2F880868" w14:textId="10B73A67" w:rsidR="00F84E41" w:rsidRPr="00F84E41" w:rsidRDefault="00A3736F" w:rsidP="00F0772B">
      <w:pPr>
        <w:pStyle w:val="NoSpacing"/>
        <w:spacing w:line="480" w:lineRule="auto"/>
        <w:rPr>
          <w:rFonts w:ascii="Arial" w:hAnsi="Arial" w:cs="Arial"/>
          <w:color w:val="111111"/>
          <w:shd w:val="clear" w:color="auto" w:fill="FFFFFF"/>
        </w:rPr>
      </w:pPr>
      <w:r>
        <w:t xml:space="preserve">Natural </w:t>
      </w:r>
      <w:proofErr w:type="spellStart"/>
      <w:r>
        <w:t>Langage</w:t>
      </w:r>
      <w:proofErr w:type="spellEnd"/>
      <w:r>
        <w:t xml:space="preserve"> </w:t>
      </w:r>
      <w:r w:rsidR="00713A8E">
        <w:t>P</w:t>
      </w:r>
      <w:r>
        <w:t xml:space="preserve">rocessing (NLP) </w:t>
      </w:r>
      <w:r w:rsidR="00AD7A65">
        <w:t xml:space="preserve">is </w:t>
      </w:r>
      <w:r>
        <w:t>an attempt to meld human language with computer language.</w:t>
      </w:r>
      <w:r w:rsidR="00F0772B">
        <w:t xml:space="preserve"> </w:t>
      </w:r>
      <w:r>
        <w:t>From this point on in this discussion for the sake of brevity, NLP will refer to Natural Language Processing.  When you use the auto-completed facility on a phone or computer application, you are using NLP.  When you converse with a non-human voice on the phone, you are using NLP.  It is not a new concept. It was thought about long before the inception of the modern</w:t>
      </w:r>
      <w:r w:rsidR="005F70CE">
        <w:t>-</w:t>
      </w:r>
      <w:r>
        <w:t>day computer.</w:t>
      </w:r>
      <w:r w:rsidR="00F0772B">
        <w:t xml:space="preserve"> </w:t>
      </w:r>
      <w:r w:rsidR="00F0772B">
        <w:rPr>
          <w:rFonts w:ascii="Arial" w:hAnsi="Arial" w:cs="Arial"/>
          <w:color w:val="111111"/>
          <w:shd w:val="clear" w:color="auto" w:fill="FFFFFF"/>
        </w:rPr>
        <w:t xml:space="preserve">NLP attempts to take noisy unstructured textual data and combine it with the contextual complexities of human language into structured vectorized data that a machine </w:t>
      </w:r>
      <w:r w:rsidR="00671A8E">
        <w:rPr>
          <w:rFonts w:ascii="Arial" w:hAnsi="Arial" w:cs="Arial"/>
          <w:color w:val="111111"/>
          <w:shd w:val="clear" w:color="auto" w:fill="FFFFFF"/>
        </w:rPr>
        <w:t>learning</w:t>
      </w:r>
      <w:r w:rsidR="00F0772B">
        <w:rPr>
          <w:rFonts w:ascii="Arial" w:hAnsi="Arial" w:cs="Arial"/>
          <w:color w:val="111111"/>
          <w:shd w:val="clear" w:color="auto" w:fill="FFFFFF"/>
        </w:rPr>
        <w:t xml:space="preserve"> application will understand.</w:t>
      </w:r>
      <w:r w:rsidR="00F0772B">
        <w:rPr>
          <w:rStyle w:val="FootnoteReference"/>
          <w:rFonts w:ascii="Arial" w:hAnsi="Arial" w:cs="Arial"/>
          <w:color w:val="111111"/>
          <w:shd w:val="clear" w:color="auto" w:fill="FFFFFF"/>
        </w:rPr>
        <w:footnoteReference w:id="1"/>
      </w:r>
    </w:p>
    <w:p w14:paraId="094375B8" w14:textId="77777777" w:rsidR="00AD7A65" w:rsidRDefault="00AD7A65" w:rsidP="00A3736F">
      <w:pPr>
        <w:spacing w:line="480" w:lineRule="auto"/>
        <w:ind w:firstLine="720"/>
      </w:pPr>
    </w:p>
    <w:p w14:paraId="23686AEE" w14:textId="77777777" w:rsidR="00A752B0" w:rsidRDefault="005F70CE" w:rsidP="005F70CE">
      <w:pPr>
        <w:spacing w:line="480" w:lineRule="auto"/>
      </w:pPr>
      <w:r>
        <w:t xml:space="preserve">Since the early days of the electronic computer, computer scientists have tossed around the idea of a computer understanding and communicating with </w:t>
      </w:r>
      <w:r w:rsidR="00AD7A65">
        <w:t xml:space="preserve">the </w:t>
      </w:r>
      <w:r>
        <w:t xml:space="preserve">human </w:t>
      </w:r>
      <w:r w:rsidR="00AD7A65">
        <w:t>being using their local language</w:t>
      </w:r>
      <w:r>
        <w:t>.</w:t>
      </w:r>
      <w:r w:rsidR="00AD7A65">
        <w:t xml:space="preserve"> Computers spike in terms </w:t>
      </w:r>
      <w:proofErr w:type="gramStart"/>
      <w:r w:rsidR="00AD7A65">
        <w:t>of  ‘</w:t>
      </w:r>
      <w:proofErr w:type="gramEnd"/>
      <w:r w:rsidR="00AD7A65">
        <w:t xml:space="preserve">0’s and ‘1’s. A leap had to be made to translate the complexity of the human language to binary ones and zeroes and the reverse. </w:t>
      </w:r>
      <w:r>
        <w:t xml:space="preserve">  Alan Turing wrote a paper</w:t>
      </w:r>
      <w:r w:rsidR="00A752B0">
        <w:t xml:space="preserve"> in the 1950s</w:t>
      </w:r>
      <w:r>
        <w:t xml:space="preserve"> </w:t>
      </w:r>
      <w:r w:rsidR="00A752B0">
        <w:t xml:space="preserve">entitled, </w:t>
      </w:r>
      <w:r w:rsidR="00A752B0">
        <w:rPr>
          <w:rStyle w:val="Emphasis"/>
          <w:rFonts w:ascii="Arial" w:hAnsi="Arial" w:cs="Arial"/>
          <w:color w:val="0E1E30"/>
          <w:shd w:val="clear" w:color="auto" w:fill="FFFFFF"/>
        </w:rPr>
        <w:t>Computing Machinery and Intelligence</w:t>
      </w:r>
      <w:r w:rsidR="00A752B0">
        <w:rPr>
          <w:rStyle w:val="Emphasis"/>
          <w:rFonts w:ascii="Arial" w:hAnsi="Arial" w:cs="Arial"/>
          <w:color w:val="0E1E30"/>
          <w:shd w:val="clear" w:color="auto" w:fill="FFFFFF"/>
        </w:rPr>
        <w:t>,</w:t>
      </w:r>
      <w:r w:rsidR="00A752B0" w:rsidRPr="00A752B0">
        <w:rPr>
          <w:i/>
          <w:iCs/>
        </w:rPr>
        <w:t xml:space="preserve"> </w:t>
      </w:r>
      <w:r w:rsidR="00A752B0" w:rsidRPr="00A752B0">
        <w:t>where he describes</w:t>
      </w:r>
      <w:r>
        <w:t xml:space="preserve"> such a computer model. </w:t>
      </w:r>
    </w:p>
    <w:p w14:paraId="26266552" w14:textId="674E2A87" w:rsidR="00A752B0" w:rsidRPr="00A752B0" w:rsidRDefault="00A752B0" w:rsidP="00A752B0">
      <w:pPr>
        <w:pStyle w:val="NoSpacing"/>
        <w:rPr>
          <w:i/>
          <w:iCs/>
          <w:shd w:val="clear" w:color="auto" w:fill="FFFFFF"/>
        </w:rPr>
      </w:pPr>
      <w:r w:rsidRPr="00A752B0">
        <w:rPr>
          <w:i/>
          <w:iCs/>
          <w:shd w:val="clear" w:color="auto" w:fill="FFFFFF"/>
        </w:rPr>
        <w:t>This paper is truly </w:t>
      </w:r>
      <w:r w:rsidRPr="00A752B0">
        <w:rPr>
          <w:i/>
          <w:iCs/>
        </w:rPr>
        <w:t>the cornerstone of AI</w:t>
      </w:r>
      <w:r w:rsidRPr="00A752B0">
        <w:rPr>
          <w:i/>
          <w:iCs/>
          <w:shd w:val="clear" w:color="auto" w:fill="FFFFFF"/>
        </w:rPr>
        <w:t> (</w:t>
      </w:r>
      <w:r w:rsidRPr="00A752B0">
        <w:rPr>
          <w:i/>
          <w:iCs/>
        </w:rPr>
        <w:t>Artificial Intelligence</w:t>
      </w:r>
      <w:r w:rsidRPr="00A752B0">
        <w:rPr>
          <w:i/>
          <w:iCs/>
          <w:shd w:val="clear" w:color="auto" w:fill="FFFFFF"/>
        </w:rPr>
        <w:t>, because it contains not only an operational definition of intelligence for a machine (being able to </w:t>
      </w:r>
      <w:r w:rsidRPr="00A752B0">
        <w:rPr>
          <w:i/>
          <w:iCs/>
        </w:rPr>
        <w:t>imitate</w:t>
      </w:r>
      <w:r w:rsidRPr="00A752B0">
        <w:rPr>
          <w:i/>
          <w:iCs/>
          <w:shd w:val="clear" w:color="auto" w:fill="FFFFFF"/>
        </w:rPr>
        <w:t> humans), but it also suggests how to design a machine to imitate human reasoning, in a section titled “</w:t>
      </w:r>
      <w:r w:rsidRPr="00A752B0">
        <w:rPr>
          <w:i/>
          <w:iCs/>
        </w:rPr>
        <w:t>Learning Machines</w:t>
      </w:r>
      <w:r w:rsidRPr="00A752B0">
        <w:rPr>
          <w:i/>
          <w:iCs/>
          <w:shd w:val="clear" w:color="auto" w:fill="FFFFFF"/>
        </w:rPr>
        <w:t>”. The idea of Turing is to build a machine which simulates not a human adult mind, but a child mind, which he conceives as “rather little mechanism, and lot of blanks”. This machine should learn from scratch and by examples, not by hardcoded general rules, by means of some built-in general learning model.</w:t>
      </w:r>
      <w:r w:rsidRPr="00A752B0">
        <w:rPr>
          <w:i/>
          <w:iCs/>
        </w:rPr>
        <w:footnoteReference w:id="2"/>
      </w:r>
    </w:p>
    <w:p w14:paraId="560C77B6" w14:textId="77777777" w:rsidR="00A752B0" w:rsidRPr="00A752B0" w:rsidRDefault="00A752B0" w:rsidP="005F70CE">
      <w:pPr>
        <w:spacing w:line="480" w:lineRule="auto"/>
        <w:rPr>
          <w:i/>
          <w:iCs/>
          <w:shd w:val="clear" w:color="auto" w:fill="FFFFFF"/>
        </w:rPr>
      </w:pPr>
    </w:p>
    <w:p w14:paraId="2CBA9864" w14:textId="3CC27BF9" w:rsidR="005F70CE" w:rsidRDefault="005F70CE" w:rsidP="005F70CE">
      <w:pPr>
        <w:spacing w:line="480" w:lineRule="auto"/>
      </w:pPr>
      <w:r>
        <w:lastRenderedPageBreak/>
        <w:t xml:space="preserve"> Knowledge-based machine learning applications came into existence during the 1980s and 1990s</w:t>
      </w:r>
      <w:r w:rsidR="00AD7A65">
        <w:t xml:space="preserve">.  A Knowledge-based system consulted a database full of phases and contexts to simulate human language.  Modern-day NLP systems use pattern matching, neural </w:t>
      </w:r>
      <w:proofErr w:type="gramStart"/>
      <w:r w:rsidR="00AD7A65">
        <w:t>networks</w:t>
      </w:r>
      <w:proofErr w:type="gramEnd"/>
      <w:r w:rsidR="00AD7A65">
        <w:t xml:space="preserve"> and mathematics to learn and utilize human language.</w:t>
      </w:r>
    </w:p>
    <w:p w14:paraId="0C1ACDC3" w14:textId="6E55DCCC" w:rsidR="00A752B0" w:rsidRDefault="00A752B0" w:rsidP="00A752B0">
      <w:pPr>
        <w:spacing w:line="480" w:lineRule="auto"/>
        <w:ind w:firstLine="720"/>
      </w:pPr>
      <w:r>
        <w:t xml:space="preserve">Natural Language Processing is just a branch of Artificial Intelligence that deals with computational linguistics. The goal of NLP is to develop a system that can respond realistically to human communication.  The electronic device can easily respond to a human making a request using everyday speech fraught with </w:t>
      </w:r>
      <w:proofErr w:type="gramStart"/>
      <w:r>
        <w:t>all of</w:t>
      </w:r>
      <w:proofErr w:type="gramEnd"/>
      <w:r>
        <w:t xml:space="preserve"> the complexities of local phrases and idioms. The machine is trained by listening to millions of human conversations.  It no longer </w:t>
      </w:r>
      <w:proofErr w:type="gramStart"/>
      <w:r>
        <w:t>has to</w:t>
      </w:r>
      <w:proofErr w:type="gramEnd"/>
      <w:r>
        <w:t xml:space="preserve"> parse keywords to put together context, it can glean the context from the adjacency of words in a normal human conversation.  The machine still parses words into tokens, but it relates those words to the context of the dialog through a series of neural networks.  The original NLP systems store context into a database referred to as a </w:t>
      </w:r>
      <w:r w:rsidRPr="00A752B0">
        <w:rPr>
          <w:i/>
          <w:iCs/>
        </w:rPr>
        <w:t>Knowledge Base</w:t>
      </w:r>
      <w:r>
        <w:t>.</w:t>
      </w:r>
      <w:r w:rsidR="005337A9">
        <w:t xml:space="preserve">  The Knowledge Base will be discussed in the next section.</w:t>
      </w:r>
    </w:p>
    <w:p w14:paraId="467277C3" w14:textId="1CC7815D" w:rsidR="00A3736F" w:rsidRPr="00C00BE0" w:rsidRDefault="00A3736F" w:rsidP="005F70CE">
      <w:pPr>
        <w:spacing w:line="480" w:lineRule="auto"/>
      </w:pPr>
      <w:r>
        <w:t xml:space="preserve"> </w:t>
      </w:r>
    </w:p>
    <w:p w14:paraId="5479550C" w14:textId="4682F2ED" w:rsidR="00C84930" w:rsidRPr="00240DEC" w:rsidRDefault="00A3736F" w:rsidP="00240DEC">
      <w:pPr>
        <w:spacing w:line="480" w:lineRule="auto"/>
        <w:ind w:firstLine="720"/>
      </w:pPr>
      <w:r>
        <w:tab/>
      </w:r>
    </w:p>
    <w:p w14:paraId="5DEBCF73" w14:textId="0B8F6CBF" w:rsidR="00A3736F" w:rsidRPr="00240DEC" w:rsidRDefault="008B7774" w:rsidP="00F064B2">
      <w:pPr>
        <w:spacing w:after="200" w:line="276" w:lineRule="auto"/>
        <w:rPr>
          <w:b/>
          <w:bCs/>
        </w:rPr>
      </w:pPr>
      <w:r>
        <w:rPr>
          <w:b/>
          <w:bCs/>
        </w:rPr>
        <w:br w:type="page"/>
      </w:r>
      <w:r w:rsidR="00A3736F" w:rsidRPr="00240DEC">
        <w:rPr>
          <w:b/>
          <w:bCs/>
        </w:rPr>
        <w:lastRenderedPageBreak/>
        <w:t>Rules-based vs. Mathematical Based Learning</w:t>
      </w:r>
    </w:p>
    <w:p w14:paraId="1448641D" w14:textId="70C7E302" w:rsidR="00240DEC" w:rsidRDefault="00240DEC" w:rsidP="00240DEC">
      <w:pPr>
        <w:spacing w:line="480" w:lineRule="auto"/>
        <w:ind w:firstLine="720"/>
      </w:pPr>
      <w:proofErr w:type="spellStart"/>
      <w:r>
        <w:t>Natuaral</w:t>
      </w:r>
      <w:proofErr w:type="spellEnd"/>
      <w:r>
        <w:t xml:space="preserve"> Language Processing uses the principles of machine learning to synthesis human language.  There are two design </w:t>
      </w:r>
      <w:proofErr w:type="spellStart"/>
      <w:r>
        <w:t>pardigms</w:t>
      </w:r>
      <w:proofErr w:type="spellEnd"/>
      <w:r>
        <w:t xml:space="preserve"> for machine language. There is a Rules-based and Mathematical based machine language </w:t>
      </w:r>
      <w:proofErr w:type="spellStart"/>
      <w:proofErr w:type="gramStart"/>
      <w:r>
        <w:t>systems.</w:t>
      </w:r>
      <w:r w:rsidR="00A3736F">
        <w:t>The</w:t>
      </w:r>
      <w:proofErr w:type="spellEnd"/>
      <w:proofErr w:type="gramEnd"/>
      <w:r w:rsidR="00A3736F">
        <w:t xml:space="preserve"> early forms of NLP were primarily rules-based.  The computer would consult a ‘Knowledge Base’ which was a database of grammar.  As the machine</w:t>
      </w:r>
      <w:r w:rsidR="00E63B76">
        <w:t xml:space="preserve"> </w:t>
      </w:r>
      <w:r w:rsidR="00A3736F">
        <w:t>learned, the database had to be continually updated with new rules.  While there were some significant advances in NLP achieved by rules-</w:t>
      </w:r>
      <w:proofErr w:type="spellStart"/>
      <w:r w:rsidR="00A3736F">
        <w:t>base</w:t>
      </w:r>
      <w:proofErr w:type="spellEnd"/>
      <w:r w:rsidR="00A3736F">
        <w:t xml:space="preserve"> machines, they were not that </w:t>
      </w:r>
      <w:proofErr w:type="gramStart"/>
      <w:r w:rsidR="00A3736F">
        <w:t>efficient</w:t>
      </w:r>
      <w:proofErr w:type="gramEnd"/>
      <w:r w:rsidR="00A3736F">
        <w:t xml:space="preserve"> and they did not mimic the way that humans </w:t>
      </w:r>
      <w:r w:rsidR="00E63B76">
        <w:t>process</w:t>
      </w:r>
      <w:r w:rsidR="00A3736F">
        <w:t xml:space="preserve"> language. </w:t>
      </w:r>
      <w:r>
        <w:t xml:space="preserve">There were some rules-bases systems that were capable of rules self-regeneration.  </w:t>
      </w:r>
      <w:r w:rsidR="00A3736F">
        <w:t xml:space="preserve"> </w:t>
      </w:r>
    </w:p>
    <w:p w14:paraId="3A825115" w14:textId="0077A45A" w:rsidR="00A3736F" w:rsidRPr="00C00BE0" w:rsidRDefault="00A3736F" w:rsidP="00240DEC">
      <w:pPr>
        <w:pStyle w:val="BodyText2"/>
        <w:spacing w:line="480" w:lineRule="auto"/>
        <w:ind w:firstLine="720"/>
        <w:rPr>
          <w:sz w:val="24"/>
        </w:rPr>
      </w:pPr>
      <w:r>
        <w:rPr>
          <w:sz w:val="24"/>
        </w:rPr>
        <w:t>Infants learn language by recognizing and imitating observed patterns.  What if machines could do the same thing.  This is where mathematical based learning had its beginnings.  With a mathematical base learning, machines are trained to recognize patterns.  And just as humans learn and think, patterns are evaluated and either kept for fut</w:t>
      </w:r>
      <w:r w:rsidR="00E63B76">
        <w:rPr>
          <w:sz w:val="24"/>
        </w:rPr>
        <w:t>u</w:t>
      </w:r>
      <w:r>
        <w:rPr>
          <w:sz w:val="24"/>
        </w:rPr>
        <w:t>re reference or eliminated.  This continual process of evaluation and dismissal</w:t>
      </w:r>
      <w:r w:rsidR="00240DEC">
        <w:rPr>
          <w:sz w:val="24"/>
        </w:rPr>
        <w:t xml:space="preserve"> is referred to a machine training. It</w:t>
      </w:r>
      <w:r>
        <w:rPr>
          <w:sz w:val="24"/>
        </w:rPr>
        <w:t xml:space="preserve"> is </w:t>
      </w:r>
      <w:proofErr w:type="spellStart"/>
      <w:r>
        <w:rPr>
          <w:sz w:val="24"/>
        </w:rPr>
        <w:t>base</w:t>
      </w:r>
      <w:proofErr w:type="spellEnd"/>
      <w:r>
        <w:rPr>
          <w:sz w:val="24"/>
        </w:rPr>
        <w:t xml:space="preserve"> upon statistical analysis.  The latest NLP systems use neural network models to facilitate language learning.  The ideal NLP system woul</w:t>
      </w:r>
      <w:r w:rsidR="00E63B76">
        <w:rPr>
          <w:sz w:val="24"/>
        </w:rPr>
        <w:t>d</w:t>
      </w:r>
      <w:r>
        <w:rPr>
          <w:sz w:val="24"/>
        </w:rPr>
        <w:t xml:space="preserve"> combine </w:t>
      </w:r>
      <w:proofErr w:type="gramStart"/>
      <w:r>
        <w:rPr>
          <w:sz w:val="24"/>
        </w:rPr>
        <w:t>all of</w:t>
      </w:r>
      <w:proofErr w:type="gramEnd"/>
      <w:r>
        <w:rPr>
          <w:sz w:val="24"/>
        </w:rPr>
        <w:t xml:space="preserve"> these systems.  As the machine acquires knowledge, that knowledge could be stored in a database for quick retrieval later, rather than repeating the learning process.  The knowledg</w:t>
      </w:r>
      <w:r w:rsidR="00E63B76">
        <w:rPr>
          <w:sz w:val="24"/>
        </w:rPr>
        <w:t>e</w:t>
      </w:r>
      <w:r>
        <w:rPr>
          <w:sz w:val="24"/>
        </w:rPr>
        <w:t xml:space="preserve"> base would no longer need to be externally updated</w:t>
      </w:r>
    </w:p>
    <w:p w14:paraId="59E78BB2" w14:textId="5CBF0FA2" w:rsidR="000A5632" w:rsidRDefault="000A5632" w:rsidP="00FD2F39">
      <w:pPr>
        <w:spacing w:line="480" w:lineRule="auto"/>
        <w:jc w:val="center"/>
      </w:pPr>
    </w:p>
    <w:p w14:paraId="17BCB3DA" w14:textId="6A6ECBB0" w:rsidR="00C84930" w:rsidRDefault="00C84930">
      <w:pPr>
        <w:spacing w:after="200" w:line="276" w:lineRule="auto"/>
      </w:pPr>
      <w:r>
        <w:br w:type="page"/>
      </w:r>
    </w:p>
    <w:p w14:paraId="378903A4" w14:textId="5B13D3E8" w:rsidR="005337A9" w:rsidRDefault="005337A9" w:rsidP="005337A9">
      <w:pPr>
        <w:spacing w:after="200" w:line="480" w:lineRule="auto"/>
        <w:jc w:val="center"/>
      </w:pPr>
      <w:r>
        <w:lastRenderedPageBreak/>
        <w:t>Natural Language Processing, Understanding, and Generation</w:t>
      </w:r>
    </w:p>
    <w:p w14:paraId="7D4855E3" w14:textId="5CE2CE1A" w:rsidR="005337A9" w:rsidRDefault="005337A9" w:rsidP="005337A9">
      <w:pPr>
        <w:spacing w:after="200" w:line="480" w:lineRule="auto"/>
      </w:pPr>
      <w:r>
        <w:t>There is some terminology in the field of computational language processing that needs clarification. What is the difference between Natural Language Processing, Natural Language Understanding, and Natural Language Generation?  These three concepts all relate the computational analysis of human language. They differ in how they interact with human language.</w:t>
      </w:r>
    </w:p>
    <w:p w14:paraId="0409A2ED" w14:textId="7A018E0E" w:rsidR="005337A9" w:rsidRDefault="005337A9" w:rsidP="005337A9">
      <w:pPr>
        <w:spacing w:after="200" w:line="480" w:lineRule="auto"/>
      </w:pPr>
      <w:r w:rsidRPr="005337A9">
        <w:rPr>
          <w:b/>
          <w:bCs/>
        </w:rPr>
        <w:t xml:space="preserve">National Language Processing </w:t>
      </w:r>
      <w:r>
        <w:rPr>
          <w:b/>
          <w:bCs/>
        </w:rPr>
        <w:t xml:space="preserve">(NLP) </w:t>
      </w:r>
      <w:r>
        <w:t xml:space="preserve">refers to how a machine recognizes human language.  </w:t>
      </w:r>
      <w:r w:rsidR="00364E36">
        <w:t xml:space="preserve">The keyword here is </w:t>
      </w:r>
      <w:r w:rsidR="00364E36" w:rsidRPr="00364E36">
        <w:rPr>
          <w:i/>
          <w:iCs/>
        </w:rPr>
        <w:t>read</w:t>
      </w:r>
      <w:r w:rsidR="00364E36">
        <w:t xml:space="preserve">. </w:t>
      </w:r>
      <w:proofErr w:type="gramStart"/>
      <w:r>
        <w:t>How</w:t>
      </w:r>
      <w:proofErr w:type="gramEnd"/>
      <w:r>
        <w:t xml:space="preserve"> does it take in the phrases and words?  How does it process speech?</w:t>
      </w:r>
    </w:p>
    <w:p w14:paraId="203922D3" w14:textId="086EF83A" w:rsidR="005337A9" w:rsidRDefault="005337A9" w:rsidP="005337A9">
      <w:pPr>
        <w:spacing w:after="200" w:line="480" w:lineRule="auto"/>
      </w:pPr>
      <w:r w:rsidRPr="005337A9">
        <w:rPr>
          <w:b/>
          <w:bCs/>
        </w:rPr>
        <w:t xml:space="preserve">Natural Language </w:t>
      </w:r>
      <w:proofErr w:type="gramStart"/>
      <w:r w:rsidRPr="005337A9">
        <w:rPr>
          <w:b/>
          <w:bCs/>
        </w:rPr>
        <w:t>Understanding(</w:t>
      </w:r>
      <w:proofErr w:type="gramEnd"/>
      <w:r w:rsidRPr="005337A9">
        <w:rPr>
          <w:b/>
          <w:bCs/>
        </w:rPr>
        <w:t>NLU)</w:t>
      </w:r>
      <w:r>
        <w:t xml:space="preserve"> refers to how a machine picks up and assimilates the context of human speech. This is typically considered a part of </w:t>
      </w:r>
      <w:proofErr w:type="gramStart"/>
      <w:r>
        <w:t>NLP,</w:t>
      </w:r>
      <w:proofErr w:type="gramEnd"/>
      <w:r>
        <w:t xml:space="preserve"> however, some professionals consider this a separate category.</w:t>
      </w:r>
      <w:r w:rsidR="00F84E41">
        <w:t xml:space="preserve"> It breaks down the language into parts of speech, sentences, and morphemes.</w:t>
      </w:r>
    </w:p>
    <w:p w14:paraId="1CBE055E" w14:textId="406924F5" w:rsidR="00F84E41" w:rsidRDefault="00364E36" w:rsidP="005337A9">
      <w:pPr>
        <w:spacing w:after="200" w:line="480" w:lineRule="auto"/>
      </w:pPr>
      <w:r w:rsidRPr="00F84E41">
        <w:rPr>
          <w:b/>
          <w:bCs/>
        </w:rPr>
        <w:t xml:space="preserve">Natural Language </w:t>
      </w:r>
      <w:proofErr w:type="gramStart"/>
      <w:r w:rsidRPr="00F84E41">
        <w:rPr>
          <w:b/>
          <w:bCs/>
        </w:rPr>
        <w:t>Generation(</w:t>
      </w:r>
      <w:proofErr w:type="gramEnd"/>
      <w:r w:rsidRPr="00F84E41">
        <w:rPr>
          <w:b/>
          <w:bCs/>
        </w:rPr>
        <w:t xml:space="preserve">NLG) </w:t>
      </w:r>
      <w:r>
        <w:t xml:space="preserve"> refers to how a machine responds to human speech. The keyword here is </w:t>
      </w:r>
      <w:r w:rsidRPr="00364E36">
        <w:rPr>
          <w:i/>
          <w:iCs/>
        </w:rPr>
        <w:t>write</w:t>
      </w:r>
      <w:r>
        <w:t>.  How does it formulate e response to an NLP query?</w:t>
      </w:r>
      <w:r w:rsidR="00F84E41">
        <w:t xml:space="preserve"> As its name suggests, how does it generate language.</w:t>
      </w:r>
    </w:p>
    <w:p w14:paraId="1CBB8F0B" w14:textId="77777777" w:rsidR="00F84E41" w:rsidRDefault="00F84E41">
      <w:pPr>
        <w:spacing w:after="200" w:line="276" w:lineRule="auto"/>
      </w:pPr>
      <w:r>
        <w:br w:type="page"/>
      </w:r>
    </w:p>
    <w:p w14:paraId="2DB97FD0" w14:textId="77777777" w:rsidR="00364E36" w:rsidRDefault="00364E36" w:rsidP="005337A9">
      <w:pPr>
        <w:spacing w:after="200" w:line="480" w:lineRule="auto"/>
      </w:pPr>
    </w:p>
    <w:p w14:paraId="2B29A4CD" w14:textId="13E684C6" w:rsidR="00A3736F" w:rsidRPr="00C126C6" w:rsidRDefault="00C126C6" w:rsidP="00A3736F">
      <w:pPr>
        <w:spacing w:after="200" w:line="276" w:lineRule="auto"/>
        <w:jc w:val="center"/>
        <w:rPr>
          <w:b/>
          <w:bCs/>
        </w:rPr>
      </w:pPr>
      <w:r w:rsidRPr="00C126C6">
        <w:rPr>
          <w:b/>
          <w:bCs/>
        </w:rPr>
        <w:t xml:space="preserve">What is </w:t>
      </w:r>
      <w:r w:rsidR="00A3736F" w:rsidRPr="00C126C6">
        <w:rPr>
          <w:b/>
          <w:bCs/>
        </w:rPr>
        <w:t xml:space="preserve">Reverse </w:t>
      </w:r>
      <w:proofErr w:type="spellStart"/>
      <w:r w:rsidR="00A3736F" w:rsidRPr="00C126C6">
        <w:rPr>
          <w:b/>
          <w:bCs/>
        </w:rPr>
        <w:t>Madlibs</w:t>
      </w:r>
      <w:proofErr w:type="spellEnd"/>
      <w:r w:rsidRPr="00C126C6">
        <w:rPr>
          <w:b/>
          <w:bCs/>
        </w:rPr>
        <w:t>?</w:t>
      </w:r>
    </w:p>
    <w:p w14:paraId="77A40CC2" w14:textId="02F57251" w:rsidR="00A3736F" w:rsidRDefault="00A3736F" w:rsidP="00A3736F">
      <w:pPr>
        <w:pStyle w:val="NoSpacing"/>
        <w:spacing w:line="480" w:lineRule="auto"/>
      </w:pPr>
      <w:proofErr w:type="gramStart"/>
      <w:r w:rsidRPr="00C84930">
        <w:t>Typically</w:t>
      </w:r>
      <w:proofErr w:type="gramEnd"/>
      <w:r w:rsidRPr="00C84930">
        <w:t xml:space="preserve"> a mad</w:t>
      </w:r>
      <w:r>
        <w:t xml:space="preserve"> </w:t>
      </w:r>
      <w:r w:rsidRPr="00C84930">
        <w:t>libs game is played as follows.</w:t>
      </w:r>
      <w:r>
        <w:t xml:space="preserve">  Player </w:t>
      </w:r>
      <w:r w:rsidR="008B7774">
        <w:t>O</w:t>
      </w:r>
      <w:r>
        <w:t xml:space="preserve">ne is asked to supply a series of words broken down as parts of speech.  The Player </w:t>
      </w:r>
      <w:r w:rsidR="008B7774">
        <w:t>O</w:t>
      </w:r>
      <w:r>
        <w:t xml:space="preserve">ne chooses arbitrary words.  Player </w:t>
      </w:r>
      <w:r w:rsidR="008B7774">
        <w:t>T</w:t>
      </w:r>
      <w:r>
        <w:t xml:space="preserve">wo substitutes these into a </w:t>
      </w:r>
      <w:r w:rsidR="00C126C6">
        <w:t xml:space="preserve">random </w:t>
      </w:r>
      <w:r>
        <w:t xml:space="preserve">story.  Player </w:t>
      </w:r>
      <w:r w:rsidR="008B7774">
        <w:t>T</w:t>
      </w:r>
      <w:r>
        <w:t>wo reads the resulting story.     The idea is that the story and the words have no connection with each other. In a reverse mad libs game, the machine sees the context of the story and uses NLP routines to substitute the best words into the story.    My project uses BERT as the NLP mechanism to substitute the words.</w:t>
      </w:r>
      <w:r w:rsidR="00E63B76">
        <w:t xml:space="preserve">  BERT will be discussed in the next </w:t>
      </w:r>
      <w:proofErr w:type="gramStart"/>
      <w:r w:rsidR="00E63B76">
        <w:t>section,</w:t>
      </w:r>
      <w:proofErr w:type="gramEnd"/>
      <w:r w:rsidR="00E63B76">
        <w:t xml:space="preserve"> however Bert is an NLP tool kit that provides functions that analyze language structures and simulate human conversation.</w:t>
      </w:r>
    </w:p>
    <w:p w14:paraId="6697B194" w14:textId="6484684F" w:rsidR="00C01942" w:rsidRDefault="00C01942" w:rsidP="00A3736F">
      <w:pPr>
        <w:pStyle w:val="NoSpacing"/>
        <w:spacing w:line="480" w:lineRule="auto"/>
      </w:pPr>
    </w:p>
    <w:p w14:paraId="652D32D1" w14:textId="6E36611E" w:rsidR="00C01942" w:rsidRDefault="00C01942" w:rsidP="00C01942">
      <w:pPr>
        <w:pStyle w:val="NoSpacing"/>
        <w:spacing w:line="480" w:lineRule="auto"/>
      </w:pPr>
      <w:r>
        <w:t>The application is fed a series of short stories where random words are missing.  The missing words are indicated with a ‘-.’ Symbol.  BERT is used to make predictions for the missing words.  Pressing the Generate button.  See Figure 1.1</w:t>
      </w:r>
    </w:p>
    <w:p w14:paraId="5FEC7E38" w14:textId="2D44F65C" w:rsidR="00C01942" w:rsidRDefault="00753D65" w:rsidP="00C01942">
      <w:pPr>
        <w:pStyle w:val="NoSpacing"/>
        <w:spacing w:line="480" w:lineRule="auto"/>
      </w:pPr>
      <w:r>
        <w:rPr>
          <w:noProof/>
        </w:rPr>
        <w:lastRenderedPageBreak/>
        <w:drawing>
          <wp:anchor distT="0" distB="0" distL="114300" distR="114300" simplePos="0" relativeHeight="251673600" behindDoc="0" locked="0" layoutInCell="1" allowOverlap="1" wp14:anchorId="2AF4D9AD" wp14:editId="098862E5">
            <wp:simplePos x="0" y="0"/>
            <wp:positionH relativeFrom="column">
              <wp:posOffset>857250</wp:posOffset>
            </wp:positionH>
            <wp:positionV relativeFrom="paragraph">
              <wp:posOffset>427990</wp:posOffset>
            </wp:positionV>
            <wp:extent cx="4257675" cy="3058160"/>
            <wp:effectExtent l="0" t="0" r="9525" b="889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57675" cy="3058160"/>
                    </a:xfrm>
                    <a:prstGeom prst="rect">
                      <a:avLst/>
                    </a:prstGeom>
                  </pic:spPr>
                </pic:pic>
              </a:graphicData>
            </a:graphic>
            <wp14:sizeRelH relativeFrom="margin">
              <wp14:pctWidth>0</wp14:pctWidth>
            </wp14:sizeRelH>
            <wp14:sizeRelV relativeFrom="margin">
              <wp14:pctHeight>0</wp14:pctHeight>
            </wp14:sizeRelV>
          </wp:anchor>
        </w:drawing>
      </w:r>
    </w:p>
    <w:p w14:paraId="28BBC96E" w14:textId="35722C7B" w:rsidR="00C01942" w:rsidRDefault="00BC5A03" w:rsidP="00C01942">
      <w:pPr>
        <w:pStyle w:val="NoSpacing"/>
        <w:spacing w:line="480" w:lineRule="auto"/>
      </w:pPr>
      <w:r>
        <w:tab/>
      </w:r>
      <w:r>
        <w:tab/>
        <w:t xml:space="preserve">Figure 1.1 Reverse </w:t>
      </w:r>
      <w:proofErr w:type="spellStart"/>
      <w:r>
        <w:t>Madlibs</w:t>
      </w:r>
      <w:proofErr w:type="spellEnd"/>
      <w:r>
        <w:t xml:space="preserve"> Application</w:t>
      </w:r>
    </w:p>
    <w:p w14:paraId="140CD052" w14:textId="406D3BA1" w:rsidR="00C01942" w:rsidRDefault="00C01942" w:rsidP="00C01942">
      <w:pPr>
        <w:pStyle w:val="NoSpacing"/>
        <w:spacing w:line="480" w:lineRule="auto"/>
      </w:pPr>
      <w:r>
        <w:t xml:space="preserve">To operate the application, click the “Select a Story” button.  The next story will be displayed in the upper frame. The number of the current story appears in the status bar at the bottom of the screen. Press the “Generate” button to process the story using BERT’s predictive algorithms.  When the generation process is complete, the generated story will appear in the bottom frame and a confirmation message appears in the status bar at the bottom of the screen. The entire screen can be cleared </w:t>
      </w:r>
      <w:proofErr w:type="gramStart"/>
      <w:r>
        <w:t>off of</w:t>
      </w:r>
      <w:proofErr w:type="gramEnd"/>
      <w:r>
        <w:t xml:space="preserve"> its contents using the “Clear” button.</w:t>
      </w:r>
    </w:p>
    <w:p w14:paraId="43AE02A5" w14:textId="77777777" w:rsidR="008B7774" w:rsidRDefault="008B7774" w:rsidP="00C01942">
      <w:pPr>
        <w:pStyle w:val="NoSpacing"/>
        <w:spacing w:line="480" w:lineRule="auto"/>
      </w:pPr>
    </w:p>
    <w:p w14:paraId="2F62ED15" w14:textId="77777777" w:rsidR="00B81DD8" w:rsidRDefault="00B81DD8" w:rsidP="00B81DD8">
      <w:pPr>
        <w:spacing w:after="200" w:line="276" w:lineRule="auto"/>
        <w:jc w:val="center"/>
      </w:pPr>
      <w:r>
        <w:t>Project Resources</w:t>
      </w:r>
    </w:p>
    <w:p w14:paraId="012DF8C7" w14:textId="32E8DBB7" w:rsidR="00B81DD8" w:rsidRDefault="008B7774" w:rsidP="008B7774">
      <w:pPr>
        <w:spacing w:after="200" w:line="480" w:lineRule="auto"/>
      </w:pPr>
      <w:r>
        <w:t xml:space="preserve">The application is written using the Python language.  Python was chosen for its syntactical brevity, its </w:t>
      </w:r>
      <w:proofErr w:type="spellStart"/>
      <w:r>
        <w:t>eas</w:t>
      </w:r>
      <w:proofErr w:type="spellEnd"/>
      <w:r>
        <w:t xml:space="preserve"> of use, and its machine learning affinity.  Python does not carry a built-in graphics capability.  There is a built-in package called </w:t>
      </w:r>
      <w:proofErr w:type="spellStart"/>
      <w:r>
        <w:t>Tkinter</w:t>
      </w:r>
      <w:proofErr w:type="spellEnd"/>
      <w:r>
        <w:t xml:space="preserve">. It creates simple graphic user interface screens and screen widgets, but the graphics are </w:t>
      </w:r>
      <w:proofErr w:type="gramStart"/>
      <w:r>
        <w:t>very limited</w:t>
      </w:r>
      <w:proofErr w:type="gramEnd"/>
      <w:r>
        <w:t xml:space="preserve">.  The Reverse </w:t>
      </w:r>
      <w:proofErr w:type="spellStart"/>
      <w:r>
        <w:t>Madlibs</w:t>
      </w:r>
      <w:proofErr w:type="spellEnd"/>
      <w:r>
        <w:t xml:space="preserve"> application was written using </w:t>
      </w:r>
      <w:proofErr w:type="spellStart"/>
      <w:r>
        <w:t>Tkinter</w:t>
      </w:r>
      <w:proofErr w:type="spellEnd"/>
      <w:r>
        <w:t xml:space="preserve">.  </w:t>
      </w:r>
      <w:proofErr w:type="gramStart"/>
      <w:r>
        <w:t>There</w:t>
      </w:r>
      <w:proofErr w:type="gramEnd"/>
      <w:r>
        <w:t xml:space="preserve"> some external Python packages that provide graphical routines.  </w:t>
      </w:r>
      <w:r>
        <w:lastRenderedPageBreak/>
        <w:t xml:space="preserve">Since this application primarily deals with text, </w:t>
      </w:r>
      <w:proofErr w:type="spellStart"/>
      <w:r>
        <w:t>Tkinter</w:t>
      </w:r>
      <w:proofErr w:type="spellEnd"/>
      <w:r>
        <w:t xml:space="preserve"> is sufficient. Here is a list of some of the additional</w:t>
      </w:r>
      <w:r w:rsidR="00B81DD8">
        <w:t xml:space="preserve"> resources used to complete this project</w:t>
      </w:r>
    </w:p>
    <w:p w14:paraId="5BAD9BF8" w14:textId="77777777" w:rsidR="00B81DD8" w:rsidRDefault="00B81DD8" w:rsidP="00B81DD8">
      <w:pPr>
        <w:pStyle w:val="ListParagraph"/>
        <w:numPr>
          <w:ilvl w:val="0"/>
          <w:numId w:val="5"/>
        </w:numPr>
        <w:spacing w:after="200" w:line="276" w:lineRule="auto"/>
      </w:pPr>
      <w:r>
        <w:t>Python – the primary implementation programming language. Python is terse, easy to use, and lends itself to machine learning applications.</w:t>
      </w:r>
    </w:p>
    <w:p w14:paraId="2E456358" w14:textId="097F9547" w:rsidR="00B81DD8" w:rsidRDefault="00B81DD8" w:rsidP="00B81DD8">
      <w:pPr>
        <w:pStyle w:val="ListParagraph"/>
        <w:numPr>
          <w:ilvl w:val="0"/>
          <w:numId w:val="5"/>
        </w:numPr>
        <w:spacing w:after="200" w:line="276" w:lineRule="auto"/>
      </w:pPr>
      <w:proofErr w:type="spellStart"/>
      <w:r>
        <w:t>Pytorch</w:t>
      </w:r>
      <w:proofErr w:type="spellEnd"/>
      <w:r>
        <w:t xml:space="preserve"> – a Python package that is used for data analysis functions.</w:t>
      </w:r>
      <w:r w:rsidR="00742CF7">
        <w:t xml:space="preserve"> Tensor functions library</w:t>
      </w:r>
    </w:p>
    <w:p w14:paraId="3700FBA3" w14:textId="77777777" w:rsidR="00B81DD8" w:rsidRDefault="00B81DD8" w:rsidP="00B81DD8">
      <w:pPr>
        <w:pStyle w:val="ListParagraph"/>
        <w:numPr>
          <w:ilvl w:val="0"/>
          <w:numId w:val="5"/>
        </w:numPr>
        <w:spacing w:after="200" w:line="276" w:lineRule="auto"/>
      </w:pPr>
      <w:r>
        <w:t>BERT – a Python package that implements NLP features</w:t>
      </w:r>
    </w:p>
    <w:p w14:paraId="3BC27FCC" w14:textId="77777777" w:rsidR="00B81DD8" w:rsidRDefault="00B81DD8" w:rsidP="00B81DD8">
      <w:pPr>
        <w:pStyle w:val="ListParagraph"/>
        <w:numPr>
          <w:ilvl w:val="0"/>
          <w:numId w:val="5"/>
        </w:numPr>
        <w:spacing w:after="200" w:line="276" w:lineRule="auto"/>
      </w:pPr>
      <w:proofErr w:type="spellStart"/>
      <w:r>
        <w:t>Tkinter</w:t>
      </w:r>
      <w:proofErr w:type="spellEnd"/>
      <w:r>
        <w:t xml:space="preserve"> – a Python Package that provides a GUI wrapper for Python</w:t>
      </w:r>
    </w:p>
    <w:p w14:paraId="2CDF59A7" w14:textId="77777777" w:rsidR="00B81DD8" w:rsidRDefault="00B81DD8" w:rsidP="00EC1FFB">
      <w:pPr>
        <w:pStyle w:val="ListParagraph"/>
        <w:spacing w:after="200" w:line="276" w:lineRule="auto"/>
      </w:pPr>
      <w:r>
        <w:t>BERT: Pre-training of Deep Bidirectional Transformers for Language Understanding</w:t>
      </w:r>
    </w:p>
    <w:p w14:paraId="70457978" w14:textId="28DA9044" w:rsidR="007F102F" w:rsidRDefault="00EC1FFB" w:rsidP="007F102F">
      <w:pPr>
        <w:spacing w:after="200" w:line="480" w:lineRule="auto"/>
      </w:pPr>
      <w:proofErr w:type="spellStart"/>
      <w:r>
        <w:t>Pytorch</w:t>
      </w:r>
      <w:proofErr w:type="spellEnd"/>
      <w:r>
        <w:t xml:space="preserve"> holds the BERT functions and routines</w:t>
      </w:r>
      <w:r w:rsidR="00B81DD8">
        <w:t xml:space="preserve">.   Reverse Mad Libs makes use of the BERT NLP toolkit.  BERT provides the NLP engine.  More details on BERT will be provided </w:t>
      </w:r>
      <w:proofErr w:type="gramStart"/>
      <w:r w:rsidR="00B81DD8">
        <w:t>later on</w:t>
      </w:r>
      <w:proofErr w:type="gramEnd"/>
      <w:r w:rsidR="00B81DD8">
        <w:t xml:space="preserve"> in this discussion</w:t>
      </w:r>
    </w:p>
    <w:p w14:paraId="7BF77913" w14:textId="7E8E6EF9" w:rsidR="00C01942" w:rsidRPr="00742CF7" w:rsidRDefault="007F102F" w:rsidP="00742CF7">
      <w:pPr>
        <w:spacing w:after="200" w:line="276" w:lineRule="auto"/>
        <w:jc w:val="center"/>
        <w:rPr>
          <w:b/>
          <w:bCs/>
        </w:rPr>
      </w:pPr>
      <w:r>
        <w:br w:type="page"/>
      </w:r>
      <w:r w:rsidR="00C01942" w:rsidRPr="00742CF7">
        <w:rPr>
          <w:b/>
          <w:bCs/>
        </w:rPr>
        <w:lastRenderedPageBreak/>
        <w:t xml:space="preserve">Improvements to the </w:t>
      </w:r>
      <w:r w:rsidR="00E77198" w:rsidRPr="00742CF7">
        <w:rPr>
          <w:b/>
          <w:bCs/>
        </w:rPr>
        <w:t>A</w:t>
      </w:r>
      <w:r w:rsidR="00C01942" w:rsidRPr="00742CF7">
        <w:rPr>
          <w:b/>
          <w:bCs/>
        </w:rPr>
        <w:t>pplication</w:t>
      </w:r>
    </w:p>
    <w:p w14:paraId="4FDFFDE6" w14:textId="1A932C9F" w:rsidR="00295D25" w:rsidRDefault="007F102F" w:rsidP="00A55229">
      <w:pPr>
        <w:pStyle w:val="NoSpacing"/>
        <w:spacing w:line="480" w:lineRule="auto"/>
      </w:pPr>
      <w:r>
        <w:t xml:space="preserve">Any application is subject </w:t>
      </w:r>
      <w:r w:rsidR="00A55229">
        <w:t>to</w:t>
      </w:r>
      <w:r>
        <w:t xml:space="preserve"> improvements. Here are a few improvements to the application th</w:t>
      </w:r>
      <w:r w:rsidR="00306FC0">
        <w:t>a</w:t>
      </w:r>
      <w:r>
        <w:t xml:space="preserve">t would make it more robust. </w:t>
      </w:r>
      <w:r w:rsidR="00C01942">
        <w:t>Rather than storing the stories as hard-coded text in the program, a file processing menu could be added to allow the user to read the stories stored in an external location.</w:t>
      </w:r>
      <w:r>
        <w:t xml:space="preserve">  The user could simply select any story stored on a file system.</w:t>
      </w:r>
      <w:r w:rsidR="00C01942">
        <w:t xml:space="preserve">  This would provide more flexibility and allow for a theoretically unlimited number of </w:t>
      </w:r>
      <w:proofErr w:type="gramStart"/>
      <w:r w:rsidR="00C01942">
        <w:t xml:space="preserve">stories,   </w:t>
      </w:r>
      <w:proofErr w:type="gramEnd"/>
      <w:r w:rsidR="00E77198">
        <w:t xml:space="preserve"> The application could also offer an “Edit” facility, so the user could alter the position of the substitute words. </w:t>
      </w:r>
      <w:r w:rsidR="00C01942">
        <w:t xml:space="preserve"> </w:t>
      </w:r>
      <w:r w:rsidR="00A55229">
        <w:t xml:space="preserve">Provide a routine predicated by a ‘Prepare’ button that would automatically edit the file for the user by randomly placing the missing word indicators into the file. The user would simply select a text story file from the local files system and the application would automatically prepare it for predictive processing. The substitution positions in the text are difficult to read. </w:t>
      </w:r>
      <w:r w:rsidR="00C01942">
        <w:t>The substitution word could be written with bold typeface</w:t>
      </w:r>
      <w:r>
        <w:t xml:space="preserve">, surrounded by additional </w:t>
      </w:r>
      <w:proofErr w:type="gramStart"/>
      <w:r>
        <w:t xml:space="preserve">spaces, </w:t>
      </w:r>
      <w:r w:rsidR="00C01942">
        <w:t xml:space="preserve"> o</w:t>
      </w:r>
      <w:r>
        <w:t>r</w:t>
      </w:r>
      <w:proofErr w:type="gramEnd"/>
      <w:r w:rsidR="00C01942">
        <w:t xml:space="preserve"> </w:t>
      </w:r>
      <w:r>
        <w:t>utilize</w:t>
      </w:r>
      <w:r w:rsidR="00C01942">
        <w:t xml:space="preserve"> different font color</w:t>
      </w:r>
      <w:r>
        <w:t>s</w:t>
      </w:r>
      <w:r w:rsidR="00C01942">
        <w:t xml:space="preserve"> to distinguish them from the remainder of the text</w:t>
      </w:r>
      <w:r>
        <w:t xml:space="preserve">.  </w:t>
      </w:r>
      <w:r w:rsidR="00295D25">
        <w:t xml:space="preserve">Some of the </w:t>
      </w:r>
      <w:r w:rsidR="00A55229">
        <w:t xml:space="preserve">resulting </w:t>
      </w:r>
      <w:r w:rsidR="00295D25">
        <w:t>substitutions were still erroneous.  Util</w:t>
      </w:r>
      <w:r w:rsidR="00A55229">
        <w:t>i</w:t>
      </w:r>
      <w:r w:rsidR="00295D25">
        <w:t>zing a different train</w:t>
      </w:r>
      <w:r w:rsidR="00A55229">
        <w:t>ed</w:t>
      </w:r>
      <w:r w:rsidR="00295D25">
        <w:t xml:space="preserve"> dataset might rectify these poor substitutions.  Allowing the application to train itself to the process might also correct the inadequate substitutions.  </w:t>
      </w:r>
    </w:p>
    <w:p w14:paraId="46A28DF8" w14:textId="77777777" w:rsidR="00C01942" w:rsidRDefault="00C01942" w:rsidP="00A3736F">
      <w:pPr>
        <w:pStyle w:val="NoSpacing"/>
        <w:spacing w:line="480" w:lineRule="auto"/>
      </w:pPr>
    </w:p>
    <w:p w14:paraId="6165B45F" w14:textId="77777777" w:rsidR="00C84930" w:rsidRDefault="00C84930">
      <w:pPr>
        <w:spacing w:after="200" w:line="276" w:lineRule="auto"/>
      </w:pPr>
      <w:r>
        <w:br w:type="page"/>
      </w:r>
    </w:p>
    <w:p w14:paraId="0F506283" w14:textId="77777777" w:rsidR="00A3736F" w:rsidRDefault="00A3736F" w:rsidP="00A3736F">
      <w:pPr>
        <w:pStyle w:val="NoSpacing"/>
        <w:spacing w:line="480" w:lineRule="auto"/>
        <w:jc w:val="center"/>
      </w:pPr>
      <w:r>
        <w:lastRenderedPageBreak/>
        <w:t>BERT</w:t>
      </w:r>
    </w:p>
    <w:p w14:paraId="19DFECA2" w14:textId="21210A1B" w:rsidR="00A3736F" w:rsidRDefault="00A3736F" w:rsidP="00C34964">
      <w:pPr>
        <w:pStyle w:val="NoSpacing"/>
        <w:spacing w:line="480" w:lineRule="auto"/>
        <w:ind w:firstLine="720"/>
      </w:pPr>
      <w:r>
        <w:t xml:space="preserve">BERT </w:t>
      </w:r>
      <w:r w:rsidRPr="00C84930">
        <w:t xml:space="preserve">(Bidirectional Encoder Representations from </w:t>
      </w:r>
      <w:proofErr w:type="gramStart"/>
      <w:r w:rsidRPr="00C84930">
        <w:t>Transformers) </w:t>
      </w:r>
      <w:r>
        <w:t xml:space="preserve"> is</w:t>
      </w:r>
      <w:proofErr w:type="gramEnd"/>
      <w:r>
        <w:t xml:space="preserve"> an NLP package supplied by a Google.  </w:t>
      </w:r>
      <w:r w:rsidR="00D67504">
        <w:t xml:space="preserve">What makes BERT so special?  Why was it chosen for this project? </w:t>
      </w:r>
      <w:r>
        <w:t>Traditional NLP process</w:t>
      </w:r>
      <w:r w:rsidR="00D67504">
        <w:t>ors</w:t>
      </w:r>
      <w:r>
        <w:t xml:space="preserve"> proces</w:t>
      </w:r>
      <w:r w:rsidR="00D67504">
        <w:t>s</w:t>
      </w:r>
      <w:r>
        <w:t xml:space="preserve"> text in a </w:t>
      </w:r>
      <w:r w:rsidR="00D67504">
        <w:t>lateral</w:t>
      </w:r>
      <w:r>
        <w:t xml:space="preserve"> direction as most human speakers. </w:t>
      </w:r>
      <w:r w:rsidR="00D67504">
        <w:t>This is left to right or right to left.</w:t>
      </w:r>
      <w:r>
        <w:t xml:space="preserve"> BERT</w:t>
      </w:r>
      <w:r w:rsidR="00D67504">
        <w:t xml:space="preserve"> combines the lateral directions to achieve a bidirectional scanning procedure.  </w:t>
      </w:r>
      <w:proofErr w:type="gramStart"/>
      <w:r w:rsidR="00D67504">
        <w:t>This accounts of r</w:t>
      </w:r>
      <w:proofErr w:type="gramEnd"/>
      <w:r w:rsidR="00D67504">
        <w:t xml:space="preserve"> contextual meaning from both directions.</w:t>
      </w:r>
      <w:r>
        <w:t xml:space="preserve"> Google engineers felt that would give a deeper analysis of the language.  It may find aspects of the language not uncovered by a simple </w:t>
      </w:r>
      <w:r w:rsidR="00D67504">
        <w:t xml:space="preserve">unidirectional </w:t>
      </w:r>
      <w:r>
        <w:t xml:space="preserve">scan.  BERT does not rely on any directional </w:t>
      </w:r>
      <w:proofErr w:type="gramStart"/>
      <w:r>
        <w:t>scanning,</w:t>
      </w:r>
      <w:proofErr w:type="gramEnd"/>
      <w:r>
        <w:t xml:space="preserve"> it consumes the entire section of text in one access.  The scanning process does not have a directional bias it evaluates the context of words based on their complete contextual surroundings.</w:t>
      </w:r>
      <w:r w:rsidR="008F7715">
        <w:t xml:space="preserve"> </w:t>
      </w:r>
      <w:r w:rsidR="00D67504">
        <w:t xml:space="preserve">This makes </w:t>
      </w:r>
      <w:r w:rsidR="008F7715">
        <w:t>BERT is ideal for classification problems, questions</w:t>
      </w:r>
      <w:r w:rsidR="00D67504">
        <w:t>,</w:t>
      </w:r>
      <w:r w:rsidR="008F7715">
        <w:t xml:space="preserve"> and answering applications, and parts of speech recognition.</w:t>
      </w:r>
    </w:p>
    <w:p w14:paraId="10467364" w14:textId="0E3491F0" w:rsidR="00D67504" w:rsidRPr="00C34964" w:rsidRDefault="00FA7505" w:rsidP="00C34964">
      <w:pPr>
        <w:pStyle w:val="NoSpacing"/>
        <w:spacing w:line="480" w:lineRule="auto"/>
        <w:ind w:firstLine="720"/>
      </w:pPr>
      <w:r>
        <w:t>BERT is a</w:t>
      </w:r>
      <w:r w:rsidR="00C34964">
        <w:t>n</w:t>
      </w:r>
      <w:r>
        <w:t xml:space="preserve"> open-source package provided by Google.  The source is located at </w:t>
      </w:r>
      <w:r w:rsidRPr="00FA7505">
        <w:t>https://github.com/google-research/bert</w:t>
      </w:r>
      <w:r>
        <w:t xml:space="preserve"> which also includes a thorough </w:t>
      </w:r>
      <w:r w:rsidR="00D67504">
        <w:t xml:space="preserve">descriptive </w:t>
      </w:r>
      <w:r>
        <w:t>RE</w:t>
      </w:r>
      <w:r w:rsidR="00D67504">
        <w:t>A</w:t>
      </w:r>
      <w:r>
        <w:t>DME file.</w:t>
      </w:r>
      <w:r w:rsidR="00D67504">
        <w:t xml:space="preserve"> BERT s also unique in the fact that it not only processes word tokens, it also proce</w:t>
      </w:r>
      <w:r w:rsidR="00C34964">
        <w:t>s</w:t>
      </w:r>
      <w:r w:rsidR="00D67504">
        <w:t xml:space="preserve">ses complete </w:t>
      </w:r>
      <w:proofErr w:type="gramStart"/>
      <w:r w:rsidR="00D67504">
        <w:t>sentences as a whole</w:t>
      </w:r>
      <w:proofErr w:type="gramEnd"/>
      <w:r w:rsidR="00D67504">
        <w:t xml:space="preserve">.  </w:t>
      </w:r>
      <w:r w:rsidR="00C34964">
        <w:t xml:space="preserve"> </w:t>
      </w:r>
      <w:r w:rsidR="00D67504">
        <w:rPr>
          <w:rFonts w:ascii="Helvetica" w:hAnsi="Helvetica" w:cs="Helvetica"/>
          <w:color w:val="000000"/>
          <w:sz w:val="21"/>
          <w:szCs w:val="21"/>
        </w:rPr>
        <w:t xml:space="preserve">First, </w:t>
      </w:r>
      <w:proofErr w:type="gramStart"/>
      <w:r w:rsidR="00D67504">
        <w:rPr>
          <w:rFonts w:ascii="Helvetica" w:hAnsi="Helvetica" w:cs="Helvetica"/>
          <w:color w:val="000000"/>
          <w:sz w:val="21"/>
          <w:szCs w:val="21"/>
        </w:rPr>
        <w:t>It</w:t>
      </w:r>
      <w:proofErr w:type="gramEnd"/>
      <w:r w:rsidR="00D67504">
        <w:rPr>
          <w:rFonts w:ascii="Helvetica" w:hAnsi="Helvetica" w:cs="Helvetica"/>
          <w:color w:val="000000"/>
          <w:sz w:val="21"/>
          <w:szCs w:val="21"/>
        </w:rPr>
        <w:t xml:space="preserve"> converts text to lowercase, if BERT’s lowercase model is active. Next, </w:t>
      </w:r>
      <w:r w:rsidR="009731B4">
        <w:rPr>
          <w:rFonts w:ascii="Helvetica" w:hAnsi="Helvetica" w:cs="Helvetica"/>
          <w:color w:val="000000"/>
          <w:sz w:val="21"/>
          <w:szCs w:val="21"/>
        </w:rPr>
        <w:t xml:space="preserve">it </w:t>
      </w:r>
      <w:r w:rsidR="00D67504">
        <w:rPr>
          <w:rFonts w:ascii="Helvetica" w:hAnsi="Helvetica" w:cs="Helvetica"/>
          <w:color w:val="000000"/>
          <w:sz w:val="21"/>
          <w:szCs w:val="21"/>
        </w:rPr>
        <w:t>tokenizes the text into words. Word</w:t>
      </w:r>
      <w:r w:rsidR="009731B4">
        <w:rPr>
          <w:rFonts w:ascii="Helvetica" w:hAnsi="Helvetica" w:cs="Helvetica"/>
          <w:color w:val="000000"/>
          <w:sz w:val="21"/>
          <w:szCs w:val="21"/>
        </w:rPr>
        <w:t>s</w:t>
      </w:r>
      <w:r w:rsidR="00D67504">
        <w:rPr>
          <w:rFonts w:ascii="Helvetica" w:hAnsi="Helvetica" w:cs="Helvetica"/>
          <w:color w:val="000000"/>
          <w:sz w:val="21"/>
          <w:szCs w:val="21"/>
        </w:rPr>
        <w:t xml:space="preserve"> with prefixes and suffixes are broke</w:t>
      </w:r>
      <w:r w:rsidR="009731B4">
        <w:rPr>
          <w:rFonts w:ascii="Helvetica" w:hAnsi="Helvetica" w:cs="Helvetica"/>
          <w:color w:val="000000"/>
          <w:sz w:val="21"/>
          <w:szCs w:val="21"/>
        </w:rPr>
        <w:t>n</w:t>
      </w:r>
      <w:r w:rsidR="00D67504">
        <w:rPr>
          <w:rFonts w:ascii="Helvetica" w:hAnsi="Helvetica" w:cs="Helvetica"/>
          <w:color w:val="000000"/>
          <w:sz w:val="21"/>
          <w:szCs w:val="21"/>
        </w:rPr>
        <w:t xml:space="preserve"> down further into separate tokens. For e</w:t>
      </w:r>
      <w:r w:rsidR="009731B4">
        <w:rPr>
          <w:rFonts w:ascii="Helvetica" w:hAnsi="Helvetica" w:cs="Helvetica"/>
          <w:color w:val="000000"/>
          <w:sz w:val="21"/>
          <w:szCs w:val="21"/>
        </w:rPr>
        <w:t>xa</w:t>
      </w:r>
      <w:r w:rsidR="00D67504">
        <w:rPr>
          <w:rFonts w:ascii="Helvetica" w:hAnsi="Helvetica" w:cs="Helvetica"/>
          <w:color w:val="000000"/>
          <w:sz w:val="21"/>
          <w:szCs w:val="21"/>
        </w:rPr>
        <w:t>mple</w:t>
      </w:r>
      <w:r w:rsidR="00C34964">
        <w:rPr>
          <w:rFonts w:ascii="Helvetica" w:hAnsi="Helvetica" w:cs="Helvetica"/>
          <w:color w:val="000000"/>
          <w:sz w:val="21"/>
          <w:szCs w:val="21"/>
        </w:rPr>
        <w:t>,</w:t>
      </w:r>
      <w:r w:rsidR="00D67504">
        <w:rPr>
          <w:rFonts w:ascii="Helvetica" w:hAnsi="Helvetica" w:cs="Helvetica"/>
          <w:color w:val="000000"/>
          <w:sz w:val="21"/>
          <w:szCs w:val="21"/>
        </w:rPr>
        <w:t xml:space="preserve"> the word calling would become ‘</w:t>
      </w:r>
      <w:proofErr w:type="spellStart"/>
      <w:r w:rsidR="00D67504">
        <w:rPr>
          <w:rFonts w:ascii="Helvetica" w:hAnsi="Helvetica" w:cs="Helvetica"/>
          <w:color w:val="000000"/>
          <w:sz w:val="21"/>
          <w:szCs w:val="21"/>
        </w:rPr>
        <w:t>cal</w:t>
      </w:r>
      <w:proofErr w:type="spellEnd"/>
      <w:r w:rsidR="00D67504">
        <w:rPr>
          <w:rFonts w:ascii="Helvetica" w:hAnsi="Helvetica" w:cs="Helvetica"/>
          <w:color w:val="000000"/>
          <w:sz w:val="21"/>
          <w:szCs w:val="21"/>
        </w:rPr>
        <w:t>; ‘##</w:t>
      </w:r>
      <w:proofErr w:type="spellStart"/>
      <w:r w:rsidR="00D67504">
        <w:rPr>
          <w:rFonts w:ascii="Helvetica" w:hAnsi="Helvetica" w:cs="Helvetica"/>
          <w:color w:val="000000"/>
          <w:sz w:val="21"/>
          <w:szCs w:val="21"/>
        </w:rPr>
        <w:t>ing</w:t>
      </w:r>
      <w:proofErr w:type="spellEnd"/>
      <w:r w:rsidR="00D67504">
        <w:rPr>
          <w:rFonts w:ascii="Helvetica" w:hAnsi="Helvetica" w:cs="Helvetica"/>
          <w:color w:val="000000"/>
          <w:sz w:val="21"/>
          <w:szCs w:val="21"/>
        </w:rPr>
        <w:t>’ and the word previ</w:t>
      </w:r>
      <w:r w:rsidR="009731B4">
        <w:rPr>
          <w:rFonts w:ascii="Helvetica" w:hAnsi="Helvetica" w:cs="Helvetica"/>
          <w:color w:val="000000"/>
          <w:sz w:val="21"/>
          <w:szCs w:val="21"/>
        </w:rPr>
        <w:t>e</w:t>
      </w:r>
      <w:r w:rsidR="00D67504">
        <w:rPr>
          <w:rFonts w:ascii="Helvetica" w:hAnsi="Helvetica" w:cs="Helvetica"/>
          <w:color w:val="000000"/>
          <w:sz w:val="21"/>
          <w:szCs w:val="21"/>
        </w:rPr>
        <w:t>w would become ‘pre##’, ‘view’</w:t>
      </w:r>
      <w:r w:rsidR="009731B4">
        <w:rPr>
          <w:rFonts w:ascii="Helvetica" w:hAnsi="Helvetica" w:cs="Helvetica"/>
          <w:color w:val="000000"/>
          <w:sz w:val="21"/>
          <w:szCs w:val="21"/>
        </w:rPr>
        <w:t xml:space="preserve">. The resulting words are indexed according to an internal BERT vocab file. </w:t>
      </w:r>
      <w:r w:rsidR="00C34964">
        <w:rPr>
          <w:rFonts w:ascii="Helvetica" w:hAnsi="Helvetica" w:cs="Helvetica"/>
          <w:color w:val="000000"/>
          <w:sz w:val="21"/>
          <w:szCs w:val="21"/>
        </w:rPr>
        <w:t xml:space="preserve">Special BERT tags are inserted at the beginning of the text and the end of each sentence.  </w:t>
      </w:r>
      <w:r w:rsidR="00742CF7">
        <w:rPr>
          <w:rFonts w:ascii="Helvetica" w:hAnsi="Helvetica" w:cs="Helvetica"/>
          <w:color w:val="000000"/>
          <w:sz w:val="21"/>
          <w:szCs w:val="21"/>
        </w:rPr>
        <w:t xml:space="preserve">The final tokens are converted to vectors that associate the current context with the word. These vectors are also referred to as tensors.  A tensor is a mathematical object, like a scalar, a field, a group, a vector, etc.  </w:t>
      </w:r>
    </w:p>
    <w:p w14:paraId="424A14A6" w14:textId="2F06F1B5" w:rsidR="00C34964" w:rsidRDefault="00C34964" w:rsidP="00D67504">
      <w:pPr>
        <w:shd w:val="clear" w:color="auto" w:fill="FFFFFF"/>
        <w:spacing w:line="300" w:lineRule="atLeast"/>
        <w:ind w:left="375"/>
        <w:rPr>
          <w:rFonts w:ascii="Helvetica" w:hAnsi="Helvetica" w:cs="Helvetica"/>
          <w:color w:val="000000"/>
          <w:sz w:val="21"/>
          <w:szCs w:val="21"/>
        </w:rPr>
      </w:pPr>
    </w:p>
    <w:p w14:paraId="088A1123" w14:textId="77777777" w:rsidR="00742CF7" w:rsidRDefault="00742CF7" w:rsidP="00742CF7">
      <w:pPr>
        <w:shd w:val="clear" w:color="auto" w:fill="FFFFFF"/>
        <w:spacing w:line="480" w:lineRule="auto"/>
        <w:ind w:left="374"/>
        <w:rPr>
          <w:rFonts w:ascii="Helvetica" w:hAnsi="Helvetica" w:cs="Helvetica"/>
          <w:color w:val="000000"/>
          <w:sz w:val="21"/>
          <w:szCs w:val="21"/>
        </w:rPr>
      </w:pPr>
      <w:r>
        <w:rPr>
          <w:rFonts w:ascii="Helvetica" w:hAnsi="Helvetica" w:cs="Helvetica"/>
          <w:color w:val="000000"/>
          <w:sz w:val="21"/>
          <w:szCs w:val="21"/>
        </w:rPr>
        <w:t>Bert uses these vectors to predict the next or missing sentence, the next word or missing word.</w:t>
      </w:r>
    </w:p>
    <w:p w14:paraId="089E2DAA" w14:textId="25458F5A" w:rsidR="00742CF7" w:rsidRDefault="00742CF7" w:rsidP="00742CF7">
      <w:pPr>
        <w:shd w:val="clear" w:color="auto" w:fill="FFFFFF"/>
        <w:spacing w:line="480" w:lineRule="auto"/>
        <w:ind w:left="374"/>
      </w:pPr>
      <w:r>
        <w:rPr>
          <w:rFonts w:ascii="Helvetica" w:hAnsi="Helvetica" w:cs="Helvetica"/>
          <w:color w:val="000000"/>
          <w:sz w:val="21"/>
          <w:szCs w:val="21"/>
        </w:rPr>
        <w:lastRenderedPageBreak/>
        <w:t xml:space="preserve">All of this takes place inside a BERT specific data structure known as a transformer.  </w:t>
      </w:r>
      <w:r>
        <w:t xml:space="preserve">A transformer </w:t>
      </w:r>
      <w:proofErr w:type="gramStart"/>
      <w:r>
        <w:t>is  Google</w:t>
      </w:r>
      <w:proofErr w:type="gramEnd"/>
      <w:r>
        <w:t xml:space="preserve">-developed facility used to learn the context between words and sentences.  The transformer is composed of encoders and decoders.  The encoder reads the text and breaks it down into tokens as described in the previous discussion. The decoder makes predictions about the contextual relationship of those words.  </w:t>
      </w:r>
    </w:p>
    <w:p w14:paraId="62B53036" w14:textId="256BA65B" w:rsidR="00742CF7" w:rsidRDefault="00742CF7" w:rsidP="00742CF7">
      <w:pPr>
        <w:shd w:val="clear" w:color="auto" w:fill="FFFFFF"/>
        <w:spacing w:line="480" w:lineRule="auto"/>
        <w:ind w:left="374"/>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The Long Short-Term Memory network or LSTM is a recurrent neural network that can learn and forecast long sequences.</w:t>
      </w:r>
    </w:p>
    <w:p w14:paraId="2DD9C91A" w14:textId="36FFD832" w:rsidR="00CF0F3B" w:rsidRPr="00742CF7" w:rsidRDefault="00CF0F3B" w:rsidP="00742CF7">
      <w:pPr>
        <w:shd w:val="clear" w:color="auto" w:fill="FFFFFF"/>
        <w:spacing w:line="480" w:lineRule="auto"/>
        <w:ind w:left="374"/>
        <w:rPr>
          <w:rFonts w:ascii="Helvetica" w:hAnsi="Helvetica" w:cs="Helvetica"/>
          <w:color w:val="000000"/>
          <w:sz w:val="21"/>
          <w:szCs w:val="21"/>
        </w:rPr>
      </w:pPr>
      <w:r>
        <w:rPr>
          <w:rFonts w:ascii="Helvetica" w:hAnsi="Helvetica" w:cs="Helvetica"/>
          <w:color w:val="555555"/>
          <w:sz w:val="23"/>
          <w:szCs w:val="23"/>
          <w:shd w:val="clear" w:color="auto" w:fill="FFFFFF"/>
        </w:rPr>
        <w:t xml:space="preserve">Bert has been trained by </w:t>
      </w:r>
      <w:r>
        <w:rPr>
          <w:rFonts w:ascii="Arial" w:hAnsi="Arial" w:cs="Arial"/>
          <w:color w:val="595858"/>
          <w:sz w:val="23"/>
          <w:szCs w:val="23"/>
          <w:shd w:val="clear" w:color="auto" w:fill="FFFFFF"/>
        </w:rPr>
        <w:t>a Book Corpus (800 million words) and the entire Wikipedia (2,500 words.</w:t>
      </w:r>
      <w:r w:rsidRPr="00CF0F3B">
        <w:rPr>
          <w:rFonts w:ascii="Arial" w:hAnsi="Arial" w:cs="Arial"/>
          <w:color w:val="595858"/>
          <w:sz w:val="23"/>
          <w:szCs w:val="23"/>
          <w:shd w:val="clear" w:color="auto" w:fill="FFFFFF"/>
        </w:rPr>
        <w:t xml:space="preserve"> </w:t>
      </w:r>
      <w:r>
        <w:rPr>
          <w:rFonts w:ascii="Arial" w:hAnsi="Arial" w:cs="Arial"/>
          <w:color w:val="595858"/>
          <w:sz w:val="23"/>
          <w:szCs w:val="23"/>
          <w:shd w:val="clear" w:color="auto" w:fill="FFFFFF"/>
        </w:rPr>
        <w:t>This has been parsed and formulated into neural networks</w:t>
      </w:r>
    </w:p>
    <w:p w14:paraId="12BD70D4" w14:textId="77777777" w:rsidR="00742CF7" w:rsidRDefault="00742CF7" w:rsidP="00D67504">
      <w:pPr>
        <w:shd w:val="clear" w:color="auto" w:fill="FFFFFF"/>
        <w:spacing w:line="300" w:lineRule="atLeast"/>
        <w:ind w:left="375"/>
        <w:rPr>
          <w:rFonts w:ascii="Helvetica" w:hAnsi="Helvetica" w:cs="Helvetica"/>
          <w:color w:val="000000"/>
          <w:sz w:val="21"/>
          <w:szCs w:val="21"/>
        </w:rPr>
      </w:pPr>
    </w:p>
    <w:p w14:paraId="48E018AA" w14:textId="581F06A7" w:rsidR="00C34964" w:rsidRDefault="00C34964" w:rsidP="00D67504">
      <w:pPr>
        <w:shd w:val="clear" w:color="auto" w:fill="FFFFFF"/>
        <w:spacing w:line="300" w:lineRule="atLeast"/>
        <w:ind w:left="375"/>
        <w:rPr>
          <w:rFonts w:ascii="Helvetica" w:hAnsi="Helvetica" w:cs="Helvetica"/>
          <w:color w:val="000000"/>
          <w:sz w:val="21"/>
          <w:szCs w:val="21"/>
        </w:rPr>
      </w:pPr>
    </w:p>
    <w:p w14:paraId="0F541732" w14:textId="77777777" w:rsidR="00F064B2" w:rsidRDefault="00F064B2">
      <w:pPr>
        <w:spacing w:after="200" w:line="276" w:lineRule="auto"/>
        <w:rPr>
          <w:rFonts w:ascii="Helvetica" w:hAnsi="Helvetica" w:cs="Helvetica"/>
          <w:color w:val="000000"/>
          <w:sz w:val="21"/>
          <w:szCs w:val="21"/>
        </w:rPr>
      </w:pPr>
      <w:r>
        <w:rPr>
          <w:rFonts w:ascii="Helvetica" w:hAnsi="Helvetica" w:cs="Helvetica"/>
          <w:color w:val="000000"/>
          <w:sz w:val="21"/>
          <w:szCs w:val="21"/>
        </w:rPr>
        <w:br w:type="page"/>
      </w:r>
    </w:p>
    <w:p w14:paraId="394F06CA" w14:textId="280AA0F2" w:rsidR="00C34964" w:rsidRDefault="00F064B2" w:rsidP="00F064B2">
      <w:pPr>
        <w:shd w:val="clear" w:color="auto" w:fill="FFFFFF"/>
        <w:spacing w:line="300" w:lineRule="atLeast"/>
        <w:ind w:left="375"/>
        <w:jc w:val="center"/>
        <w:rPr>
          <w:rFonts w:ascii="Helvetica" w:hAnsi="Helvetica" w:cs="Helvetica"/>
          <w:color w:val="000000"/>
          <w:sz w:val="21"/>
          <w:szCs w:val="21"/>
        </w:rPr>
      </w:pPr>
      <w:r>
        <w:rPr>
          <w:rFonts w:ascii="Helvetica" w:hAnsi="Helvetica" w:cs="Helvetica"/>
          <w:color w:val="000000"/>
          <w:sz w:val="21"/>
          <w:szCs w:val="21"/>
        </w:rPr>
        <w:lastRenderedPageBreak/>
        <w:t>Conclusion</w:t>
      </w:r>
    </w:p>
    <w:p w14:paraId="3ACD3E34" w14:textId="77777777" w:rsidR="00F064B2" w:rsidRDefault="00F064B2" w:rsidP="00F064B2">
      <w:pPr>
        <w:shd w:val="clear" w:color="auto" w:fill="FFFFFF"/>
        <w:spacing w:line="300" w:lineRule="atLeast"/>
        <w:ind w:left="375"/>
        <w:jc w:val="center"/>
        <w:rPr>
          <w:rFonts w:ascii="Helvetica" w:hAnsi="Helvetica" w:cs="Helvetica"/>
          <w:color w:val="000000"/>
          <w:sz w:val="21"/>
          <w:szCs w:val="21"/>
        </w:rPr>
      </w:pPr>
    </w:p>
    <w:p w14:paraId="0C220259" w14:textId="3DEE9C81" w:rsidR="00604AC2" w:rsidRDefault="00F064B2" w:rsidP="0024774F">
      <w:pPr>
        <w:ind w:left="720" w:hanging="720"/>
      </w:pPr>
      <w:r>
        <w:t xml:space="preserve">Accomplishes </w:t>
      </w:r>
      <w:proofErr w:type="gramStart"/>
      <w:r>
        <w:t>goals  Takeaways</w:t>
      </w:r>
      <w:proofErr w:type="gramEnd"/>
      <w:r>
        <w:t xml:space="preserve"> Major Points</w:t>
      </w:r>
    </w:p>
    <w:p w14:paraId="05F6CDAB" w14:textId="683CD390" w:rsidR="00F064B2" w:rsidRDefault="00F064B2" w:rsidP="0024774F">
      <w:pPr>
        <w:ind w:left="720" w:hanging="720"/>
      </w:pPr>
    </w:p>
    <w:p w14:paraId="008D2F3B" w14:textId="43599DD6" w:rsidR="00F064B2" w:rsidRDefault="00F064B2" w:rsidP="0024774F">
      <w:pPr>
        <w:ind w:left="720" w:hanging="720"/>
      </w:pPr>
    </w:p>
    <w:p w14:paraId="6008E572" w14:textId="50572F63" w:rsidR="00F064B2" w:rsidRDefault="00F064B2" w:rsidP="0024774F">
      <w:pPr>
        <w:ind w:left="720" w:hanging="720"/>
      </w:pPr>
    </w:p>
    <w:p w14:paraId="3BC1D529" w14:textId="161B6AD3" w:rsidR="00F064B2" w:rsidRDefault="00F064B2" w:rsidP="0024774F">
      <w:pPr>
        <w:ind w:left="720" w:hanging="720"/>
      </w:pPr>
    </w:p>
    <w:p w14:paraId="2207CC86" w14:textId="77777777" w:rsidR="00F064B2" w:rsidRDefault="00F064B2">
      <w:pPr>
        <w:spacing w:after="200" w:line="276" w:lineRule="auto"/>
      </w:pPr>
      <w:r>
        <w:br w:type="page"/>
      </w:r>
    </w:p>
    <w:p w14:paraId="34DDEDD4" w14:textId="61E4CFE1" w:rsidR="00F064B2" w:rsidRPr="00C00BE0" w:rsidRDefault="00F064B2" w:rsidP="0024774F">
      <w:pPr>
        <w:ind w:left="720" w:hanging="720"/>
      </w:pPr>
      <w:proofErr w:type="spellStart"/>
      <w:r>
        <w:lastRenderedPageBreak/>
        <w:t>Biblio</w:t>
      </w:r>
      <w:proofErr w:type="spellEnd"/>
    </w:p>
    <w:sectPr w:rsidR="00F064B2" w:rsidRPr="00C00BE0" w:rsidSect="00C00BE0">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0E1472" w14:textId="77777777" w:rsidR="00ED31FB" w:rsidRDefault="00ED31FB" w:rsidP="0023131A">
      <w:r>
        <w:separator/>
      </w:r>
    </w:p>
  </w:endnote>
  <w:endnote w:type="continuationSeparator" w:id="0">
    <w:p w14:paraId="71C624D3" w14:textId="77777777" w:rsidR="00ED31FB" w:rsidRDefault="00ED31FB" w:rsidP="00231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0432F" w14:textId="77777777" w:rsidR="00F71615" w:rsidRDefault="00F716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41055" w14:textId="77777777" w:rsidR="00F71615" w:rsidRDefault="00F716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AF71D" w14:textId="77777777" w:rsidR="00F71615" w:rsidRDefault="00F71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F5B4E" w14:textId="77777777" w:rsidR="00ED31FB" w:rsidRDefault="00ED31FB" w:rsidP="0023131A">
      <w:r>
        <w:separator/>
      </w:r>
    </w:p>
  </w:footnote>
  <w:footnote w:type="continuationSeparator" w:id="0">
    <w:p w14:paraId="2FC5EBF3" w14:textId="77777777" w:rsidR="00ED31FB" w:rsidRDefault="00ED31FB" w:rsidP="0023131A">
      <w:r>
        <w:continuationSeparator/>
      </w:r>
    </w:p>
  </w:footnote>
  <w:footnote w:id="1">
    <w:p w14:paraId="2B673CF9" w14:textId="4690B3FC" w:rsidR="00F0772B" w:rsidRDefault="00F0772B">
      <w:pPr>
        <w:pStyle w:val="FootnoteText"/>
        <w:rPr>
          <w:rFonts w:ascii="Arial" w:hAnsi="Arial" w:cs="Arial"/>
          <w:b/>
          <w:bCs/>
          <w:color w:val="111111"/>
          <w:shd w:val="clear" w:color="auto" w:fill="FFFFFF"/>
        </w:rPr>
      </w:pPr>
      <w:r>
        <w:rPr>
          <w:rStyle w:val="FootnoteReference"/>
        </w:rPr>
        <w:footnoteRef/>
      </w:r>
      <w:r>
        <w:t xml:space="preserve"> </w:t>
      </w:r>
      <w:proofErr w:type="spellStart"/>
      <w:r w:rsidRPr="00F0772B">
        <w:rPr>
          <w:rFonts w:ascii="Arial" w:hAnsi="Arial" w:cs="Arial"/>
          <w:b/>
          <w:bCs/>
          <w:color w:val="111111"/>
          <w:bdr w:val="none" w:sz="0" w:space="0" w:color="auto" w:frame="1"/>
          <w:shd w:val="clear" w:color="auto" w:fill="FFFFFF"/>
        </w:rPr>
        <w:t>Dipanjan</w:t>
      </w:r>
      <w:proofErr w:type="spellEnd"/>
      <w:r w:rsidRPr="00F0772B">
        <w:rPr>
          <w:rFonts w:ascii="Arial" w:hAnsi="Arial" w:cs="Arial"/>
          <w:b/>
          <w:bCs/>
          <w:color w:val="111111"/>
          <w:bdr w:val="none" w:sz="0" w:space="0" w:color="auto" w:frame="1"/>
          <w:shd w:val="clear" w:color="auto" w:fill="FFFFFF"/>
        </w:rPr>
        <w:t xml:space="preserve"> Sarkar</w:t>
      </w:r>
      <w:r>
        <w:rPr>
          <w:rFonts w:ascii="Arial" w:hAnsi="Arial" w:cs="Arial"/>
          <w:b/>
          <w:bCs/>
          <w:color w:val="111111"/>
          <w:shd w:val="clear" w:color="auto" w:fill="FFFFFF"/>
        </w:rPr>
        <w:t xml:space="preserve">; </w:t>
      </w:r>
      <w:r w:rsidRPr="00F0772B">
        <w:rPr>
          <w:rFonts w:ascii="Arial" w:hAnsi="Arial" w:cs="Arial"/>
          <w:b/>
          <w:bCs/>
          <w:color w:val="111111"/>
          <w:shd w:val="clear" w:color="auto" w:fill="FFFFFF"/>
        </w:rPr>
        <w:t>"Understanding Feature Engineering: Deep Learning Methods for Text Data"</w:t>
      </w:r>
      <w:r>
        <w:rPr>
          <w:rFonts w:ascii="Arial" w:hAnsi="Arial" w:cs="Arial"/>
          <w:b/>
          <w:bCs/>
          <w:color w:val="111111"/>
          <w:shd w:val="clear" w:color="auto" w:fill="FFFFFF"/>
        </w:rPr>
        <w:t>; 2018</w:t>
      </w:r>
    </w:p>
    <w:p w14:paraId="45D08ED2" w14:textId="3D91A860" w:rsidR="00F0772B" w:rsidRDefault="00F0772B">
      <w:pPr>
        <w:pStyle w:val="FootnoteText"/>
      </w:pPr>
      <w:r w:rsidRPr="00F0772B">
        <w:t>https://www.kdnuggets.com/2018/03/understanding-feature-engineering-deep-learning-methods-text-data.html</w:t>
      </w:r>
    </w:p>
  </w:footnote>
  <w:footnote w:id="2">
    <w:p w14:paraId="2A95705F" w14:textId="23A81106" w:rsidR="00A752B0" w:rsidRPr="00A752B0" w:rsidRDefault="00A752B0" w:rsidP="00A752B0">
      <w:pPr>
        <w:pStyle w:val="FootnoteText"/>
        <w:rPr>
          <w:rFonts w:ascii="Arial" w:hAnsi="Arial" w:cs="Arial"/>
          <w:b/>
          <w:bCs/>
          <w:color w:val="111111"/>
          <w:bdr w:val="none" w:sz="0" w:space="0" w:color="auto" w:frame="1"/>
          <w:shd w:val="clear" w:color="auto" w:fill="FFFFFF"/>
        </w:rPr>
      </w:pPr>
      <w:r>
        <w:rPr>
          <w:rStyle w:val="FootnoteReference"/>
        </w:rPr>
        <w:footnoteRef/>
      </w:r>
      <w:r>
        <w:t xml:space="preserve"> </w:t>
      </w:r>
      <w:r w:rsidRPr="00A752B0">
        <w:rPr>
          <w:rFonts w:ascii="Arial" w:hAnsi="Arial" w:cs="Arial"/>
          <w:b/>
          <w:bCs/>
          <w:color w:val="111111"/>
          <w:bdr w:val="none" w:sz="0" w:space="0" w:color="auto" w:frame="1"/>
          <w:shd w:val="clear" w:color="auto" w:fill="FFFFFF"/>
        </w:rPr>
        <w:t>Paolo Caressa, Artificial Intelligence: “the new electricity”</w:t>
      </w:r>
      <w:r>
        <w:rPr>
          <w:rFonts w:ascii="Arial" w:hAnsi="Arial" w:cs="Arial"/>
          <w:b/>
          <w:bCs/>
          <w:color w:val="111111"/>
          <w:bdr w:val="none" w:sz="0" w:space="0" w:color="auto" w:frame="1"/>
          <w:shd w:val="clear" w:color="auto" w:fill="FFFFFF"/>
        </w:rPr>
        <w:t xml:space="preserve">; </w:t>
      </w:r>
      <w:r w:rsidRPr="00A752B0">
        <w:rPr>
          <w:rFonts w:ascii="Arial" w:hAnsi="Arial" w:cs="Arial"/>
          <w:b/>
          <w:bCs/>
          <w:color w:val="111111"/>
          <w:bdr w:val="none" w:sz="0" w:space="0" w:color="auto" w:frame="1"/>
          <w:shd w:val="clear" w:color="auto" w:fill="FFFFFF"/>
        </w:rPr>
        <w:t>2020</w:t>
      </w:r>
    </w:p>
    <w:p w14:paraId="73EB465A" w14:textId="4204BF9B" w:rsidR="00A752B0" w:rsidRPr="00A752B0" w:rsidRDefault="00A752B0" w:rsidP="00A752B0">
      <w:pPr>
        <w:pStyle w:val="FootnoteText"/>
      </w:pPr>
      <w:r w:rsidRPr="00A752B0">
        <w:t>https://www.codemotion.com/magazine/dev-hub/machine-learning-dev/artificial-intelligence-the-new-electricity/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CAF78" w14:textId="77777777" w:rsidR="00F71615" w:rsidRDefault="00F716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27F81" w14:textId="3114529B" w:rsidR="00C00BE0" w:rsidRDefault="00ED31FB">
    <w:pPr>
      <w:pStyle w:val="Header"/>
      <w:jc w:val="right"/>
    </w:pPr>
    <w:sdt>
      <w:sdtPr>
        <w:id w:val="-379719940"/>
        <w:docPartObj>
          <w:docPartGallery w:val="Page Numbers (Top of Page)"/>
          <w:docPartUnique/>
        </w:docPartObj>
      </w:sdtPr>
      <w:sdtEndPr/>
      <w:sdtContent>
        <w:r w:rsidR="00C00BE0">
          <w:t xml:space="preserve"> </w:t>
        </w:r>
        <w:r w:rsidR="00F71615">
          <w:t>Bing</w:t>
        </w:r>
      </w:sdtContent>
    </w:sdt>
    <w:r w:rsidR="00C00BE0">
      <w:t xml:space="preserve">  </w:t>
    </w:r>
    <w:r w:rsidR="00F71615">
      <w:fldChar w:fldCharType="begin"/>
    </w:r>
    <w:r w:rsidR="00F71615">
      <w:instrText xml:space="preserve"> PAGE   \* MERGEFORMAT </w:instrText>
    </w:r>
    <w:r w:rsidR="00F71615">
      <w:fldChar w:fldCharType="separate"/>
    </w:r>
    <w:r w:rsidR="00F71615">
      <w:rPr>
        <w:noProof/>
      </w:rPr>
      <w:t>1</w:t>
    </w:r>
    <w:r w:rsidR="00F71615">
      <w:rPr>
        <w:noProof/>
      </w:rPr>
      <w:fldChar w:fldCharType="end"/>
    </w:r>
  </w:p>
  <w:p w14:paraId="64A26721" w14:textId="77777777" w:rsidR="00667924" w:rsidRDefault="006679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1C3CD" w14:textId="77777777" w:rsidR="00667924" w:rsidRDefault="00667924">
    <w:pPr>
      <w:pStyle w:val="Header"/>
      <w:jc w:val="right"/>
    </w:pPr>
  </w:p>
  <w:p w14:paraId="02117800" w14:textId="77777777" w:rsidR="00667924" w:rsidRDefault="006679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875DDD"/>
    <w:multiLevelType w:val="hybridMultilevel"/>
    <w:tmpl w:val="3FEA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E38BD"/>
    <w:multiLevelType w:val="multilevel"/>
    <w:tmpl w:val="B3B8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415728"/>
    <w:multiLevelType w:val="hybridMultilevel"/>
    <w:tmpl w:val="C42C8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F70BD9"/>
    <w:multiLevelType w:val="multilevel"/>
    <w:tmpl w:val="6066C6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0FF6C56"/>
    <w:multiLevelType w:val="hybridMultilevel"/>
    <w:tmpl w:val="951C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1sjS1NLKwNDKwsDBQ0lEKTi0uzszPAykwrgUASR2T1CwAAAA="/>
  </w:docVars>
  <w:rsids>
    <w:rsidRoot w:val="00B817D6"/>
    <w:rsid w:val="00031018"/>
    <w:rsid w:val="00037B1B"/>
    <w:rsid w:val="000A5632"/>
    <w:rsid w:val="00184CE5"/>
    <w:rsid w:val="001A59A1"/>
    <w:rsid w:val="001B4362"/>
    <w:rsid w:val="001D60A6"/>
    <w:rsid w:val="001E4617"/>
    <w:rsid w:val="0023131A"/>
    <w:rsid w:val="0023184D"/>
    <w:rsid w:val="00240DEC"/>
    <w:rsid w:val="0024774F"/>
    <w:rsid w:val="002518DE"/>
    <w:rsid w:val="00295D25"/>
    <w:rsid w:val="00297955"/>
    <w:rsid w:val="002A70FC"/>
    <w:rsid w:val="002C0DCA"/>
    <w:rsid w:val="002E051C"/>
    <w:rsid w:val="00301CD0"/>
    <w:rsid w:val="00306FC0"/>
    <w:rsid w:val="0031762D"/>
    <w:rsid w:val="00335D2F"/>
    <w:rsid w:val="00351B1C"/>
    <w:rsid w:val="00364E36"/>
    <w:rsid w:val="003D1E8A"/>
    <w:rsid w:val="003F3EB7"/>
    <w:rsid w:val="00460D56"/>
    <w:rsid w:val="0046141E"/>
    <w:rsid w:val="004623B2"/>
    <w:rsid w:val="004D155C"/>
    <w:rsid w:val="004E1A61"/>
    <w:rsid w:val="004F4019"/>
    <w:rsid w:val="00502E53"/>
    <w:rsid w:val="005337A9"/>
    <w:rsid w:val="005A020A"/>
    <w:rsid w:val="005C4F6F"/>
    <w:rsid w:val="005E1983"/>
    <w:rsid w:val="005F70CE"/>
    <w:rsid w:val="00602994"/>
    <w:rsid w:val="00604AC2"/>
    <w:rsid w:val="00667924"/>
    <w:rsid w:val="00671A8E"/>
    <w:rsid w:val="00711AA7"/>
    <w:rsid w:val="00713A8E"/>
    <w:rsid w:val="00742CF7"/>
    <w:rsid w:val="00753D65"/>
    <w:rsid w:val="007C485B"/>
    <w:rsid w:val="007E3246"/>
    <w:rsid w:val="007F102F"/>
    <w:rsid w:val="00811925"/>
    <w:rsid w:val="00816E01"/>
    <w:rsid w:val="00842799"/>
    <w:rsid w:val="00883548"/>
    <w:rsid w:val="008840BA"/>
    <w:rsid w:val="008B7774"/>
    <w:rsid w:val="008E7750"/>
    <w:rsid w:val="008F7715"/>
    <w:rsid w:val="00914DB5"/>
    <w:rsid w:val="00952035"/>
    <w:rsid w:val="009559CB"/>
    <w:rsid w:val="00963403"/>
    <w:rsid w:val="009731B4"/>
    <w:rsid w:val="00974347"/>
    <w:rsid w:val="00A04DA0"/>
    <w:rsid w:val="00A1440C"/>
    <w:rsid w:val="00A3736F"/>
    <w:rsid w:val="00A42B10"/>
    <w:rsid w:val="00A55229"/>
    <w:rsid w:val="00A752B0"/>
    <w:rsid w:val="00A978A5"/>
    <w:rsid w:val="00AD7A65"/>
    <w:rsid w:val="00B35E85"/>
    <w:rsid w:val="00B37BBA"/>
    <w:rsid w:val="00B817D6"/>
    <w:rsid w:val="00B81DD8"/>
    <w:rsid w:val="00BA3B02"/>
    <w:rsid w:val="00BC18AD"/>
    <w:rsid w:val="00BC5A03"/>
    <w:rsid w:val="00C00BE0"/>
    <w:rsid w:val="00C01942"/>
    <w:rsid w:val="00C126C6"/>
    <w:rsid w:val="00C34964"/>
    <w:rsid w:val="00C84930"/>
    <w:rsid w:val="00CA245C"/>
    <w:rsid w:val="00CE4CB5"/>
    <w:rsid w:val="00CF0F3B"/>
    <w:rsid w:val="00D02C64"/>
    <w:rsid w:val="00D22C89"/>
    <w:rsid w:val="00D30E2A"/>
    <w:rsid w:val="00D32A04"/>
    <w:rsid w:val="00D51C5D"/>
    <w:rsid w:val="00D67504"/>
    <w:rsid w:val="00D85780"/>
    <w:rsid w:val="00DA541F"/>
    <w:rsid w:val="00E402A7"/>
    <w:rsid w:val="00E63B76"/>
    <w:rsid w:val="00E77198"/>
    <w:rsid w:val="00EA3759"/>
    <w:rsid w:val="00EB418B"/>
    <w:rsid w:val="00EC1FFB"/>
    <w:rsid w:val="00ED0427"/>
    <w:rsid w:val="00ED31FB"/>
    <w:rsid w:val="00F064B2"/>
    <w:rsid w:val="00F0772B"/>
    <w:rsid w:val="00F5172F"/>
    <w:rsid w:val="00F71615"/>
    <w:rsid w:val="00F84E41"/>
    <w:rsid w:val="00FA7505"/>
    <w:rsid w:val="00FD2F39"/>
    <w:rsid w:val="00FE0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BC8E7"/>
  <w15:docId w15:val="{1FDD0BFC-7410-4258-B43E-70BFF1DA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50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A020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qFormat/>
    <w:rsid w:val="000A5632"/>
    <w:pPr>
      <w:keepNext/>
      <w:outlineLvl w:val="4"/>
    </w:pPr>
    <w:rPr>
      <w:b/>
      <w:sz w:val="20"/>
    </w:rPr>
  </w:style>
  <w:style w:type="paragraph" w:styleId="Heading6">
    <w:name w:val="heading 6"/>
    <w:basedOn w:val="Normal"/>
    <w:next w:val="Normal"/>
    <w:link w:val="Heading6Char"/>
    <w:qFormat/>
    <w:rsid w:val="000A5632"/>
    <w:pPr>
      <w:keepNext/>
      <w:outlineLvl w:val="5"/>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31A"/>
    <w:pPr>
      <w:tabs>
        <w:tab w:val="center" w:pos="4680"/>
        <w:tab w:val="right" w:pos="9360"/>
      </w:tabs>
    </w:pPr>
  </w:style>
  <w:style w:type="character" w:customStyle="1" w:styleId="HeaderChar">
    <w:name w:val="Header Char"/>
    <w:basedOn w:val="DefaultParagraphFont"/>
    <w:link w:val="Header"/>
    <w:uiPriority w:val="99"/>
    <w:rsid w:val="0023131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3131A"/>
    <w:pPr>
      <w:tabs>
        <w:tab w:val="center" w:pos="4680"/>
        <w:tab w:val="right" w:pos="9360"/>
      </w:tabs>
    </w:pPr>
  </w:style>
  <w:style w:type="character" w:customStyle="1" w:styleId="FooterChar">
    <w:name w:val="Footer Char"/>
    <w:basedOn w:val="DefaultParagraphFont"/>
    <w:link w:val="Footer"/>
    <w:uiPriority w:val="99"/>
    <w:rsid w:val="0023131A"/>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23131A"/>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23131A"/>
    <w:rPr>
      <w:rFonts w:ascii="Calibri" w:eastAsia="Calibri" w:hAnsi="Calibri" w:cs="Times New Roman"/>
      <w:sz w:val="20"/>
      <w:szCs w:val="20"/>
    </w:rPr>
  </w:style>
  <w:style w:type="character" w:styleId="FootnoteReference">
    <w:name w:val="footnote reference"/>
    <w:uiPriority w:val="99"/>
    <w:semiHidden/>
    <w:unhideWhenUsed/>
    <w:rsid w:val="0023131A"/>
    <w:rPr>
      <w:vertAlign w:val="superscript"/>
    </w:rPr>
  </w:style>
  <w:style w:type="character" w:styleId="Hyperlink">
    <w:name w:val="Hyperlink"/>
    <w:uiPriority w:val="99"/>
    <w:unhideWhenUsed/>
    <w:rsid w:val="000A5632"/>
    <w:rPr>
      <w:color w:val="0000FF"/>
      <w:u w:val="single"/>
    </w:rPr>
  </w:style>
  <w:style w:type="paragraph" w:styleId="BalloonText">
    <w:name w:val="Balloon Text"/>
    <w:basedOn w:val="Normal"/>
    <w:link w:val="BalloonTextChar"/>
    <w:uiPriority w:val="99"/>
    <w:semiHidden/>
    <w:unhideWhenUsed/>
    <w:rsid w:val="000A5632"/>
    <w:rPr>
      <w:rFonts w:ascii="Tahoma" w:hAnsi="Tahoma" w:cs="Tahoma"/>
      <w:sz w:val="16"/>
      <w:szCs w:val="16"/>
    </w:rPr>
  </w:style>
  <w:style w:type="character" w:customStyle="1" w:styleId="BalloonTextChar">
    <w:name w:val="Balloon Text Char"/>
    <w:basedOn w:val="DefaultParagraphFont"/>
    <w:link w:val="BalloonText"/>
    <w:uiPriority w:val="99"/>
    <w:semiHidden/>
    <w:rsid w:val="000A5632"/>
    <w:rPr>
      <w:rFonts w:ascii="Tahoma" w:eastAsia="Times New Roman" w:hAnsi="Tahoma" w:cs="Tahoma"/>
      <w:sz w:val="16"/>
      <w:szCs w:val="16"/>
    </w:rPr>
  </w:style>
  <w:style w:type="character" w:customStyle="1" w:styleId="Heading5Char">
    <w:name w:val="Heading 5 Char"/>
    <w:basedOn w:val="DefaultParagraphFont"/>
    <w:link w:val="Heading5"/>
    <w:rsid w:val="000A5632"/>
    <w:rPr>
      <w:rFonts w:ascii="Times New Roman" w:eastAsia="Times New Roman" w:hAnsi="Times New Roman" w:cs="Times New Roman"/>
      <w:b/>
      <w:sz w:val="20"/>
      <w:szCs w:val="24"/>
    </w:rPr>
  </w:style>
  <w:style w:type="character" w:customStyle="1" w:styleId="Heading6Char">
    <w:name w:val="Heading 6 Char"/>
    <w:basedOn w:val="DefaultParagraphFont"/>
    <w:link w:val="Heading6"/>
    <w:rsid w:val="000A5632"/>
    <w:rPr>
      <w:rFonts w:ascii="Times New Roman" w:eastAsia="Times New Roman" w:hAnsi="Times New Roman" w:cs="Times New Roman"/>
      <w:i/>
      <w:sz w:val="20"/>
      <w:szCs w:val="24"/>
    </w:rPr>
  </w:style>
  <w:style w:type="paragraph" w:styleId="BodyTextIndent2">
    <w:name w:val="Body Text Indent 2"/>
    <w:basedOn w:val="Normal"/>
    <w:link w:val="BodyTextIndent2Char"/>
    <w:semiHidden/>
    <w:rsid w:val="000A5632"/>
    <w:pPr>
      <w:ind w:left="1440"/>
    </w:pPr>
    <w:rPr>
      <w:sz w:val="20"/>
    </w:rPr>
  </w:style>
  <w:style w:type="character" w:customStyle="1" w:styleId="BodyTextIndent2Char">
    <w:name w:val="Body Text Indent 2 Char"/>
    <w:basedOn w:val="DefaultParagraphFont"/>
    <w:link w:val="BodyTextIndent2"/>
    <w:semiHidden/>
    <w:rsid w:val="000A5632"/>
    <w:rPr>
      <w:rFonts w:ascii="Times New Roman" w:eastAsia="Times New Roman" w:hAnsi="Times New Roman" w:cs="Times New Roman"/>
      <w:sz w:val="20"/>
      <w:szCs w:val="24"/>
    </w:rPr>
  </w:style>
  <w:style w:type="paragraph" w:styleId="BodyText2">
    <w:name w:val="Body Text 2"/>
    <w:basedOn w:val="Normal"/>
    <w:link w:val="BodyText2Char"/>
    <w:semiHidden/>
    <w:rsid w:val="000A5632"/>
    <w:rPr>
      <w:sz w:val="20"/>
    </w:rPr>
  </w:style>
  <w:style w:type="character" w:customStyle="1" w:styleId="BodyText2Char">
    <w:name w:val="Body Text 2 Char"/>
    <w:basedOn w:val="DefaultParagraphFont"/>
    <w:link w:val="BodyText2"/>
    <w:semiHidden/>
    <w:rsid w:val="000A5632"/>
    <w:rPr>
      <w:rFonts w:ascii="Times New Roman" w:eastAsia="Times New Roman" w:hAnsi="Times New Roman" w:cs="Times New Roman"/>
      <w:sz w:val="20"/>
      <w:szCs w:val="24"/>
    </w:rPr>
  </w:style>
  <w:style w:type="paragraph" w:styleId="ListParagraph">
    <w:name w:val="List Paragraph"/>
    <w:basedOn w:val="Normal"/>
    <w:uiPriority w:val="34"/>
    <w:qFormat/>
    <w:rsid w:val="00FD2F39"/>
    <w:pPr>
      <w:ind w:left="720"/>
      <w:contextualSpacing/>
    </w:pPr>
  </w:style>
  <w:style w:type="paragraph" w:styleId="NoSpacing">
    <w:name w:val="No Spacing"/>
    <w:uiPriority w:val="1"/>
    <w:qFormat/>
    <w:rsid w:val="00ED0427"/>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A020A"/>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E63B76"/>
    <w:rPr>
      <w:color w:val="605E5C"/>
      <w:shd w:val="clear" w:color="auto" w:fill="E1DFDD"/>
    </w:rPr>
  </w:style>
  <w:style w:type="paragraph" w:styleId="EndnoteText">
    <w:name w:val="endnote text"/>
    <w:basedOn w:val="Normal"/>
    <w:link w:val="EndnoteTextChar"/>
    <w:uiPriority w:val="99"/>
    <w:semiHidden/>
    <w:unhideWhenUsed/>
    <w:rsid w:val="00F0772B"/>
    <w:rPr>
      <w:sz w:val="20"/>
      <w:szCs w:val="20"/>
    </w:rPr>
  </w:style>
  <w:style w:type="character" w:customStyle="1" w:styleId="EndnoteTextChar">
    <w:name w:val="Endnote Text Char"/>
    <w:basedOn w:val="DefaultParagraphFont"/>
    <w:link w:val="EndnoteText"/>
    <w:uiPriority w:val="99"/>
    <w:semiHidden/>
    <w:rsid w:val="00F0772B"/>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F0772B"/>
    <w:rPr>
      <w:vertAlign w:val="superscript"/>
    </w:rPr>
  </w:style>
  <w:style w:type="character" w:styleId="Emphasis">
    <w:name w:val="Emphasis"/>
    <w:basedOn w:val="DefaultParagraphFont"/>
    <w:uiPriority w:val="20"/>
    <w:qFormat/>
    <w:rsid w:val="00A752B0"/>
    <w:rPr>
      <w:i/>
      <w:iCs/>
    </w:rPr>
  </w:style>
  <w:style w:type="character" w:styleId="Strong">
    <w:name w:val="Strong"/>
    <w:basedOn w:val="DefaultParagraphFont"/>
    <w:uiPriority w:val="22"/>
    <w:qFormat/>
    <w:rsid w:val="00A752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26697">
      <w:bodyDiv w:val="1"/>
      <w:marLeft w:val="0"/>
      <w:marRight w:val="0"/>
      <w:marTop w:val="0"/>
      <w:marBottom w:val="0"/>
      <w:divBdr>
        <w:top w:val="none" w:sz="0" w:space="0" w:color="auto"/>
        <w:left w:val="none" w:sz="0" w:space="0" w:color="auto"/>
        <w:bottom w:val="none" w:sz="0" w:space="0" w:color="auto"/>
        <w:right w:val="none" w:sz="0" w:space="0" w:color="auto"/>
      </w:divBdr>
    </w:div>
    <w:div w:id="522284817">
      <w:bodyDiv w:val="1"/>
      <w:marLeft w:val="0"/>
      <w:marRight w:val="0"/>
      <w:marTop w:val="0"/>
      <w:marBottom w:val="0"/>
      <w:divBdr>
        <w:top w:val="none" w:sz="0" w:space="0" w:color="auto"/>
        <w:left w:val="none" w:sz="0" w:space="0" w:color="auto"/>
        <w:bottom w:val="none" w:sz="0" w:space="0" w:color="auto"/>
        <w:right w:val="none" w:sz="0" w:space="0" w:color="auto"/>
      </w:divBdr>
    </w:div>
    <w:div w:id="570234342">
      <w:bodyDiv w:val="1"/>
      <w:marLeft w:val="0"/>
      <w:marRight w:val="0"/>
      <w:marTop w:val="0"/>
      <w:marBottom w:val="0"/>
      <w:divBdr>
        <w:top w:val="none" w:sz="0" w:space="0" w:color="auto"/>
        <w:left w:val="none" w:sz="0" w:space="0" w:color="auto"/>
        <w:bottom w:val="none" w:sz="0" w:space="0" w:color="auto"/>
        <w:right w:val="none" w:sz="0" w:space="0" w:color="auto"/>
      </w:divBdr>
    </w:div>
    <w:div w:id="624044602">
      <w:bodyDiv w:val="1"/>
      <w:marLeft w:val="0"/>
      <w:marRight w:val="0"/>
      <w:marTop w:val="0"/>
      <w:marBottom w:val="0"/>
      <w:divBdr>
        <w:top w:val="none" w:sz="0" w:space="0" w:color="auto"/>
        <w:left w:val="none" w:sz="0" w:space="0" w:color="auto"/>
        <w:bottom w:val="none" w:sz="0" w:space="0" w:color="auto"/>
        <w:right w:val="none" w:sz="0" w:space="0" w:color="auto"/>
      </w:divBdr>
    </w:div>
    <w:div w:id="1418595837">
      <w:bodyDiv w:val="1"/>
      <w:marLeft w:val="0"/>
      <w:marRight w:val="0"/>
      <w:marTop w:val="0"/>
      <w:marBottom w:val="0"/>
      <w:divBdr>
        <w:top w:val="none" w:sz="0" w:space="0" w:color="auto"/>
        <w:left w:val="none" w:sz="0" w:space="0" w:color="auto"/>
        <w:bottom w:val="none" w:sz="0" w:space="0" w:color="auto"/>
        <w:right w:val="none" w:sz="0" w:space="0" w:color="auto"/>
      </w:divBdr>
    </w:div>
    <w:div w:id="149764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ivansj\Desktop\DESKTOP\Chicago%20Manual%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A72F3-4588-4A79-A14F-4CE959D34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Chicago Manual Paper Template.dotx</Template>
  <TotalTime>2717</TotalTime>
  <Pages>15</Pages>
  <Words>2302</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Broome Community College</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description>Infomation for this template was derived from the University of Colorado at Colorado Springs Writing Center and the University of Vermont Libraries</dc:description>
  <cp:lastModifiedBy>Scott Bing</cp:lastModifiedBy>
  <cp:revision>67</cp:revision>
  <dcterms:created xsi:type="dcterms:W3CDTF">2020-09-02T16:58:00Z</dcterms:created>
  <dcterms:modified xsi:type="dcterms:W3CDTF">2020-09-12T19:17:00Z</dcterms:modified>
</cp:coreProperties>
</file>